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A9A0" w14:textId="42C33893" w:rsidR="00F93E26" w:rsidRDefault="001F1BA8">
      <w:pPr>
        <w:sectPr w:rsidR="00F93E26" w:rsidSect="00F93E26"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8E9761" wp14:editId="07EA2DBA">
                <wp:simplePos x="0" y="0"/>
                <wp:positionH relativeFrom="column">
                  <wp:posOffset>969645</wp:posOffset>
                </wp:positionH>
                <wp:positionV relativeFrom="paragraph">
                  <wp:posOffset>-363855</wp:posOffset>
                </wp:positionV>
                <wp:extent cx="2455545" cy="102870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B38A6" w14:textId="232C8246" w:rsidR="00945931" w:rsidRPr="00700D9E" w:rsidRDefault="0066050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3, rue des Basses Fouassières </w:t>
                            </w:r>
                          </w:p>
                          <w:p w14:paraId="5198F525" w14:textId="77777777" w:rsidR="00945931" w:rsidRPr="00700D9E" w:rsidRDefault="008B595F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49100 Angers </w:t>
                            </w:r>
                          </w:p>
                          <w:p w14:paraId="74017929" w14:textId="77777777" w:rsidR="00945931" w:rsidRPr="00700D9E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Tél. </w:t>
                            </w:r>
                            <w:r w:rsidRPr="00700D9E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</w:rPr>
                              <w:t>›</w:t>
                            </w:r>
                            <w:r w:rsidR="008B595F"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06 83 26 91 80</w:t>
                            </w:r>
                          </w:p>
                          <w:p w14:paraId="7792093C" w14:textId="77777777" w:rsidR="00945931" w:rsidRPr="00700D9E" w:rsidRDefault="00945931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 </w:t>
                            </w:r>
                            <w:r w:rsidRPr="00700D9E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</w:rPr>
                              <w:t>›</w:t>
                            </w:r>
                            <w:r w:rsidR="008B595F"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0D9E"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595F" w:rsidRPr="00700D9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louisechabane@hotmail.com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E976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6.35pt;margin-top:-28.65pt;width:193.35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" filled="f" stroked="f">
                <v:textbox>
                  <w:txbxContent>
                    <w:p w14:paraId="075B38A6" w14:textId="232C8246" w:rsidR="00945931" w:rsidRPr="00700D9E" w:rsidRDefault="00660501" w:rsidP="003C460D">
                      <w:pPr>
                        <w:pStyle w:val="Paragraphestandard"/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3, rue des Basses Fouassières </w:t>
                      </w:r>
                    </w:p>
                    <w:p w14:paraId="5198F525" w14:textId="77777777" w:rsidR="00945931" w:rsidRPr="00700D9E" w:rsidRDefault="008B595F" w:rsidP="003C460D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49100 Angers </w:t>
                      </w:r>
                    </w:p>
                    <w:p w14:paraId="74017929" w14:textId="77777777" w:rsidR="00945931" w:rsidRPr="00700D9E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Tél. </w:t>
                      </w:r>
                      <w:r w:rsidRPr="00700D9E"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z w:val="22"/>
                          <w:szCs w:val="22"/>
                        </w:rPr>
                        <w:t>›</w:t>
                      </w:r>
                      <w:r w:rsidR="008B595F"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06 83 26 91 80</w:t>
                      </w:r>
                    </w:p>
                    <w:p w14:paraId="7792093C" w14:textId="77777777" w:rsidR="00945931" w:rsidRPr="00700D9E" w:rsidRDefault="00945931" w:rsidP="003C460D">
                      <w:pPr>
                        <w:pStyle w:val="Paragraphestandard"/>
                        <w:spacing w:after="113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Email </w:t>
                      </w:r>
                      <w:r w:rsidRPr="00700D9E"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z w:val="22"/>
                          <w:szCs w:val="22"/>
                        </w:rPr>
                        <w:t>›</w:t>
                      </w:r>
                      <w:r w:rsidR="008B595F"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700D9E"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B595F" w:rsidRPr="00700D9E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louisechabane@hotmail.com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703ECB9" wp14:editId="38D23A77">
                <wp:simplePos x="0" y="0"/>
                <wp:positionH relativeFrom="column">
                  <wp:posOffset>986155</wp:posOffset>
                </wp:positionH>
                <wp:positionV relativeFrom="paragraph">
                  <wp:posOffset>-737870</wp:posOffset>
                </wp:positionV>
                <wp:extent cx="2393315" cy="356870"/>
                <wp:effectExtent l="0" t="0" r="6985" b="5080"/>
                <wp:wrapNone/>
                <wp:docPr id="10" name="Groupe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57FD7" id="Grouper 10" o:spid="_x0000_s1026" style="position:absolute;margin-left:77.65pt;margin-top:-58.1pt;width:188.45pt;height:28.1pt;z-index:25163776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">
                <v:rect id="Rectangle 7" o:spid="_x0000_s1027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" fillcolor="white [3212]" stroked="f"/>
              </v:group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1ADA48E" wp14:editId="363ACDEE">
                <wp:simplePos x="0" y="0"/>
                <wp:positionH relativeFrom="column">
                  <wp:posOffset>995680</wp:posOffset>
                </wp:positionH>
                <wp:positionV relativeFrom="paragraph">
                  <wp:posOffset>-756920</wp:posOffset>
                </wp:positionV>
                <wp:extent cx="2393315" cy="3009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31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1429E" w14:textId="77777777" w:rsidR="00945931" w:rsidRPr="00660501" w:rsidRDefault="008B595F" w:rsidP="00700D9E">
                            <w:pPr>
                              <w:pStyle w:val="Textedebulles"/>
                              <w:rPr>
                                <w:rFonts w:ascii="Arial" w:hAnsi="Arial" w:cs="Arial"/>
                                <w:b/>
                                <w:color w:val="00AEAC"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L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o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u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i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s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e 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C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H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A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B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A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N</w:t>
                            </w:r>
                            <w:r w:rsidR="00700D9E"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60501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8"/>
                                <w:szCs w:val="20"/>
                                <w:lang w:val="en-GB"/>
                              </w:rPr>
                              <w:t>E</w:t>
                            </w:r>
                          </w:p>
                          <w:p w14:paraId="50E5856F" w14:textId="77777777" w:rsidR="00945931" w:rsidRPr="00660501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A48E" id="Zone de texte 6" o:spid="_x0000_s1027" type="#_x0000_t202" style="position:absolute;margin-left:78.4pt;margin-top:-59.6pt;width:188.45pt;height:23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" filled="f" stroked="f">
                <v:textbox>
                  <w:txbxContent>
                    <w:p w14:paraId="4381429E" w14:textId="77777777" w:rsidR="00945931" w:rsidRPr="00660501" w:rsidRDefault="008B595F" w:rsidP="00700D9E">
                      <w:pPr>
                        <w:pStyle w:val="Textedebulles"/>
                        <w:rPr>
                          <w:rFonts w:ascii="Arial" w:hAnsi="Arial" w:cs="Arial"/>
                          <w:b/>
                          <w:color w:val="00AEAC"/>
                          <w:sz w:val="28"/>
                          <w:szCs w:val="20"/>
                          <w:lang w:val="en-GB"/>
                        </w:rPr>
                      </w:pP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L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o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u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i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s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e 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 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C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H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A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B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A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N</w:t>
                      </w:r>
                      <w:r w:rsidR="00700D9E"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Pr="00660501">
                        <w:rPr>
                          <w:rFonts w:ascii="Arial" w:hAnsi="Arial" w:cs="Arial"/>
                          <w:b/>
                          <w:color w:val="C0504D" w:themeColor="accent2"/>
                          <w:sz w:val="28"/>
                          <w:szCs w:val="20"/>
                          <w:lang w:val="en-GB"/>
                        </w:rPr>
                        <w:t>E</w:t>
                      </w:r>
                    </w:p>
                    <w:p w14:paraId="50E5856F" w14:textId="77777777" w:rsidR="00945931" w:rsidRPr="00660501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23C20" wp14:editId="6F3C64C6">
                <wp:simplePos x="0" y="0"/>
                <wp:positionH relativeFrom="column">
                  <wp:posOffset>3305175</wp:posOffset>
                </wp:positionH>
                <wp:positionV relativeFrom="paragraph">
                  <wp:posOffset>-279400</wp:posOffset>
                </wp:positionV>
                <wp:extent cx="3272155" cy="914400"/>
                <wp:effectExtent l="0" t="0" r="0" b="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2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2DEC" w14:textId="6577E12E" w:rsidR="00945931" w:rsidRPr="00A73975" w:rsidRDefault="008B595F" w:rsidP="00700D9E">
                            <w:pPr>
                              <w:pStyle w:val="Textedebulles"/>
                              <w:ind w:left="708" w:firstLine="70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Né</w:t>
                            </w:r>
                            <w:r w:rsidR="00700D9E"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e,</w:t>
                            </w:r>
                            <w:r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le 02/12/1999</w:t>
                            </w:r>
                            <w:r w:rsidR="00945931"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73975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</w:rPr>
                              <w:t>›</w:t>
                            </w:r>
                            <w:r w:rsidRPr="00A73975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</w:t>
                            </w:r>
                            <w:r w:rsidR="0066050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9</w:t>
                            </w:r>
                            <w:r w:rsidR="00945931"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75837C1D" w14:textId="77777777" w:rsidR="00700D9E" w:rsidRPr="00A73975" w:rsidRDefault="00700D9E" w:rsidP="00700D9E">
                            <w:pPr>
                              <w:pStyle w:val="Textedebulles"/>
                              <w:ind w:left="708" w:firstLine="708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Permis B</w:t>
                            </w:r>
                          </w:p>
                          <w:p w14:paraId="503D6C61" w14:textId="77777777" w:rsidR="00945931" w:rsidRPr="00A73975" w:rsidRDefault="00945931" w:rsidP="00F93E26">
                            <w:pPr>
                              <w:pStyle w:val="Textedebulles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73AB37" w14:textId="77777777" w:rsidR="00945931" w:rsidRPr="00A73975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3C20" id="Zone de texte 5" o:spid="_x0000_s1028" type="#_x0000_t202" style="position:absolute;margin-left:260.25pt;margin-top:-22pt;width:257.6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" filled="f" stroked="f">
                <v:textbox>
                  <w:txbxContent>
                    <w:p w14:paraId="1E992DEC" w14:textId="6577E12E" w:rsidR="00945931" w:rsidRPr="00A73975" w:rsidRDefault="008B595F" w:rsidP="00700D9E">
                      <w:pPr>
                        <w:pStyle w:val="Textedebulles"/>
                        <w:ind w:left="708" w:firstLine="70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Né</w:t>
                      </w:r>
                      <w:r w:rsidR="00700D9E"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e,</w:t>
                      </w:r>
                      <w:r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le 02/12/1999</w:t>
                      </w:r>
                      <w:r w:rsidR="00945931"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945931" w:rsidRPr="00A73975"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z w:val="22"/>
                          <w:szCs w:val="22"/>
                        </w:rPr>
                        <w:t>›</w:t>
                      </w:r>
                      <w:r w:rsidRPr="00A73975"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1</w:t>
                      </w:r>
                      <w:r w:rsidR="0066050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9</w:t>
                      </w:r>
                      <w:r w:rsidR="00945931"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75837C1D" w14:textId="77777777" w:rsidR="00700D9E" w:rsidRPr="00A73975" w:rsidRDefault="00700D9E" w:rsidP="00700D9E">
                      <w:pPr>
                        <w:pStyle w:val="Textedebulles"/>
                        <w:ind w:left="708" w:firstLine="708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Permis B</w:t>
                      </w:r>
                    </w:p>
                    <w:p w14:paraId="503D6C61" w14:textId="77777777" w:rsidR="00945931" w:rsidRPr="00A73975" w:rsidRDefault="00945931" w:rsidP="00F93E26">
                      <w:pPr>
                        <w:pStyle w:val="Textedebulles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73AB37" w14:textId="77777777" w:rsidR="00945931" w:rsidRPr="00A73975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FE9" w:rsidRPr="009D2FE9">
        <w:rPr>
          <w:noProof/>
        </w:rPr>
        <w:drawing>
          <wp:anchor distT="0" distB="0" distL="114300" distR="114300" simplePos="0" relativeHeight="251746304" behindDoc="0" locked="0" layoutInCell="1" allowOverlap="1" wp14:anchorId="57D99A4C" wp14:editId="79B1BB9C">
            <wp:simplePos x="0" y="0"/>
            <wp:positionH relativeFrom="column">
              <wp:posOffset>-394970</wp:posOffset>
            </wp:positionH>
            <wp:positionV relativeFrom="paragraph">
              <wp:posOffset>-909320</wp:posOffset>
            </wp:positionV>
            <wp:extent cx="1268095" cy="1582420"/>
            <wp:effectExtent l="0" t="0" r="8255" b="0"/>
            <wp:wrapNone/>
            <wp:docPr id="2" name="Image 2" descr="C:\Users\Louise\Pictures\2017-12\IMG_379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e\Pictures\2017-12\IMG_3793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665" cy="15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E07">
        <w:rPr>
          <w:noProof/>
        </w:rPr>
        <w:drawing>
          <wp:anchor distT="0" distB="0" distL="114300" distR="114300" simplePos="0" relativeHeight="251656192" behindDoc="0" locked="0" layoutInCell="1" allowOverlap="1" wp14:anchorId="0C9D296F" wp14:editId="044B51F5">
            <wp:simplePos x="0" y="0"/>
            <wp:positionH relativeFrom="column">
              <wp:posOffset>-379095</wp:posOffset>
            </wp:positionH>
            <wp:positionV relativeFrom="paragraph">
              <wp:posOffset>-661670</wp:posOffset>
            </wp:positionV>
            <wp:extent cx="1229995" cy="1334770"/>
            <wp:effectExtent l="0" t="0" r="0" b="1143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893D42E" wp14:editId="5C2F531F">
                <wp:simplePos x="0" y="0"/>
                <wp:positionH relativeFrom="column">
                  <wp:posOffset>-908050</wp:posOffset>
                </wp:positionH>
                <wp:positionV relativeFrom="paragraph">
                  <wp:posOffset>-897255</wp:posOffset>
                </wp:positionV>
                <wp:extent cx="7563485" cy="1565275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3485" cy="156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8C56A" id="Rectangle 55" o:spid="_x0000_s1026" style="position:absolute;margin-left:-71.5pt;margin-top:-70.65pt;width:595.55pt;height:123.2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" fillcolor="#ccc0d9 [1303]" stroked="f"/>
            </w:pict>
          </mc:Fallback>
        </mc:AlternateContent>
      </w:r>
      <w:r w:rsidR="00945931" w:rsidRPr="00945931">
        <w:t xml:space="preserve"> </w:t>
      </w:r>
    </w:p>
    <w:p w14:paraId="3AE22B8D" w14:textId="5B981091" w:rsidR="00AF7C19" w:rsidRDefault="0043379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A95842" wp14:editId="73C07A77">
                <wp:simplePos x="0" y="0"/>
                <wp:positionH relativeFrom="page">
                  <wp:align>right</wp:align>
                </wp:positionH>
                <wp:positionV relativeFrom="paragraph">
                  <wp:posOffset>5341620</wp:posOffset>
                </wp:positionV>
                <wp:extent cx="6915785" cy="2846070"/>
                <wp:effectExtent l="0" t="0" r="0" b="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5785" cy="284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8292D" w14:textId="77777777" w:rsidR="00700D9E" w:rsidRDefault="00700D9E" w:rsidP="008B595F">
                            <w:p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B607565" w14:textId="77777777" w:rsidR="00700D9E" w:rsidRPr="00A73975" w:rsidRDefault="009F1AEC" w:rsidP="00700D9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u w:val="single"/>
                              </w:rPr>
                              <w:t>FORMATIONS</w:t>
                            </w:r>
                          </w:p>
                          <w:p w14:paraId="2E847990" w14:textId="77777777" w:rsidR="00700D9E" w:rsidRPr="00A73975" w:rsidRDefault="00700D9E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B3842EF" w14:textId="52898D14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Depuis septembre </w:t>
                            </w:r>
                            <w:r w:rsidR="004337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2018</w:t>
                            </w: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4337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première année de BTS NDRC (Négociation Digitalisation Relation Client)</w:t>
                            </w:r>
                          </w:p>
                          <w:p w14:paraId="286C9874" w14:textId="521A381A" w:rsidR="008B595F" w:rsidRPr="00A73975" w:rsidRDefault="00433792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Campus Sacré Cœur La Salle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B595F"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Angers </w:t>
                            </w:r>
                          </w:p>
                          <w:p w14:paraId="69215482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EB3EC2C" w14:textId="601CEF3D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Janvier 2017</w:t>
                            </w:r>
                            <w:r w:rsidR="004337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à Juin 2018</w:t>
                            </w: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4337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Baccalauréat professionnel commerce </w:t>
                            </w:r>
                          </w:p>
                          <w:p w14:paraId="177831DF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Lycée professionnel Joseph Wresinski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Angers</w:t>
                            </w:r>
                          </w:p>
                          <w:p w14:paraId="791E0256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F4CA4A4" w14:textId="77777777" w:rsidR="00945931" w:rsidRPr="00A73975" w:rsidRDefault="008B595F" w:rsidP="008B595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Septembre 2016</w:t>
                            </w:r>
                            <w:bookmarkStart w:id="0" w:name="_GoBack"/>
                            <w:bookmarkEnd w:id="0"/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 : Pr</w:t>
                            </w:r>
                            <w:r w:rsid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emière ES (Economique et Social</w:t>
                            </w: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A54E3C0" w14:textId="77777777" w:rsidR="008B595F" w:rsidRPr="00A73975" w:rsidRDefault="00A73975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Lycée Sainte Agnès, </w:t>
                            </w:r>
                            <w:r w:rsidR="008B595F"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Angers </w:t>
                            </w:r>
                          </w:p>
                          <w:p w14:paraId="75B1EAC1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587DC2F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Septembre 2015 à juin 2016 : Seconde général </w:t>
                            </w:r>
                          </w:p>
                          <w:p w14:paraId="0816CA79" w14:textId="77777777" w:rsidR="008B595F" w:rsidRPr="00A73975" w:rsidRDefault="00700D9E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Lycée Robert Ga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rnier, La </w:t>
                            </w:r>
                            <w:r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Ferté Bernard (</w:t>
                            </w:r>
                            <w:r w:rsidR="008B595F"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72)</w:t>
                            </w:r>
                          </w:p>
                          <w:p w14:paraId="6D623DCD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CE9C400" w14:textId="77777777" w:rsidR="008B595F" w:rsidRPr="00A73975" w:rsidRDefault="008B595F" w:rsidP="008B595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Septembre 2010 à juin 2015 : DNB (Diplôme National du Brevet)</w:t>
                            </w:r>
                          </w:p>
                          <w:p w14:paraId="5F112ECE" w14:textId="77777777" w:rsidR="008B595F" w:rsidRPr="00A73975" w:rsidRDefault="00A73975" w:rsidP="008B595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Collège Notre Dame, L</w:t>
                            </w:r>
                            <w:r w:rsidR="008B595F" w:rsidRP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 Ferté Bernard (72)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5842" id="Zone de texte 36" o:spid="_x0000_s1029" type="#_x0000_t202" style="position:absolute;margin-left:493.35pt;margin-top:420.6pt;width:544.55pt;height:224.1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" filled="f" stroked="f">
                <v:textbox>
                  <w:txbxContent>
                    <w:p w14:paraId="4048292D" w14:textId="77777777" w:rsidR="00700D9E" w:rsidRDefault="00700D9E" w:rsidP="008B595F">
                      <w:pPr>
                        <w:rPr>
                          <w:rFonts w:ascii="Verdana" w:hAnsi="Verdana"/>
                          <w:color w:val="000000" w:themeColor="text1"/>
                          <w:sz w:val="20"/>
                        </w:rPr>
                      </w:pPr>
                    </w:p>
                    <w:p w14:paraId="2B607565" w14:textId="77777777" w:rsidR="00700D9E" w:rsidRPr="00A73975" w:rsidRDefault="009F1AEC" w:rsidP="00700D9E">
                      <w:pPr>
                        <w:pStyle w:val="Paragraphestandard"/>
                        <w:tabs>
                          <w:tab w:val="left" w:pos="850"/>
                        </w:tabs>
                        <w:jc w:val="both"/>
                        <w:rPr>
                          <w:rFonts w:ascii="Arial" w:hAnsi="Arial" w:cs="Arial"/>
                          <w:b/>
                          <w:color w:val="C0504D" w:themeColor="accent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504D" w:themeColor="accent2"/>
                          <w:u w:val="single"/>
                        </w:rPr>
                        <w:t>FORMATIONS</w:t>
                      </w:r>
                    </w:p>
                    <w:p w14:paraId="2E847990" w14:textId="77777777" w:rsidR="00700D9E" w:rsidRPr="00A73975" w:rsidRDefault="00700D9E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B3842EF" w14:textId="52898D14" w:rsidR="008B595F" w:rsidRPr="00A73975" w:rsidRDefault="008B595F" w:rsidP="008B595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Depuis septembre </w:t>
                      </w:r>
                      <w:r w:rsidR="004337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2018</w:t>
                      </w: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: </w:t>
                      </w:r>
                      <w:r w:rsidR="004337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première année de BTS NDRC (Négociation Digitalisation Relation Client)</w:t>
                      </w:r>
                    </w:p>
                    <w:p w14:paraId="286C9874" w14:textId="521A381A" w:rsidR="008B595F" w:rsidRPr="00A73975" w:rsidRDefault="00433792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Campus Sacré Cœur La Salle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8B595F"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Angers </w:t>
                      </w:r>
                    </w:p>
                    <w:p w14:paraId="69215482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EB3EC2C" w14:textId="601CEF3D" w:rsidR="008B595F" w:rsidRPr="00A73975" w:rsidRDefault="008B595F" w:rsidP="008B595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Janvier 2017</w:t>
                      </w:r>
                      <w:r w:rsidR="004337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à Juin 2018</w:t>
                      </w: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: </w:t>
                      </w:r>
                      <w:r w:rsidR="0043379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Baccalauréat professionnel commerce </w:t>
                      </w:r>
                    </w:p>
                    <w:p w14:paraId="177831DF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Lycée professionnel Joseph Wresinski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Angers</w:t>
                      </w:r>
                    </w:p>
                    <w:p w14:paraId="791E0256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F4CA4A4" w14:textId="77777777" w:rsidR="00945931" w:rsidRPr="00A73975" w:rsidRDefault="008B595F" w:rsidP="008B595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Septembre 2016</w:t>
                      </w:r>
                      <w:bookmarkStart w:id="1" w:name="_GoBack"/>
                      <w:bookmarkEnd w:id="1"/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 : Pr</w:t>
                      </w:r>
                      <w:r w:rsid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emière ES (Economique et Social</w:t>
                      </w: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0A54E3C0" w14:textId="77777777" w:rsidR="008B595F" w:rsidRPr="00A73975" w:rsidRDefault="00A73975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Lycée Sainte Agnès, </w:t>
                      </w:r>
                      <w:r w:rsidR="008B595F"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Angers </w:t>
                      </w:r>
                    </w:p>
                    <w:p w14:paraId="75B1EAC1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587DC2F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Septembre 2015 à juin 2016 : Seconde général </w:t>
                      </w:r>
                    </w:p>
                    <w:p w14:paraId="0816CA79" w14:textId="77777777" w:rsidR="008B595F" w:rsidRPr="00A73975" w:rsidRDefault="00700D9E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Lycée Robert Ga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rnier, La </w:t>
                      </w:r>
                      <w:r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Ferté Bernard (</w:t>
                      </w:r>
                      <w:r w:rsidR="008B595F"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72)</w:t>
                      </w:r>
                    </w:p>
                    <w:p w14:paraId="6D623DCD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CE9C400" w14:textId="77777777" w:rsidR="008B595F" w:rsidRPr="00A73975" w:rsidRDefault="008B595F" w:rsidP="008B595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Septembre 2010 à juin 2015 : DNB (Diplôme National du Brevet)</w:t>
                      </w:r>
                    </w:p>
                    <w:p w14:paraId="5F112ECE" w14:textId="77777777" w:rsidR="008B595F" w:rsidRPr="00A73975" w:rsidRDefault="00A73975" w:rsidP="008B595F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Collège Notre Dame, L</w:t>
                      </w:r>
                      <w:r w:rsidR="008B595F" w:rsidRP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 Ferté Bernard (72)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EABC014" wp14:editId="2D31D851">
                <wp:simplePos x="0" y="0"/>
                <wp:positionH relativeFrom="column">
                  <wp:posOffset>-899795</wp:posOffset>
                </wp:positionH>
                <wp:positionV relativeFrom="paragraph">
                  <wp:posOffset>2035810</wp:posOffset>
                </wp:positionV>
                <wp:extent cx="6661150" cy="3201035"/>
                <wp:effectExtent l="0" t="0" r="0" b="0"/>
                <wp:wrapSquare wrapText="bothSides"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320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20572" w14:textId="77777777" w:rsidR="00700D9E" w:rsidRPr="00A73975" w:rsidRDefault="00700D9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u w:val="single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u w:val="single"/>
                              </w:rPr>
                              <w:t>EXPERIENCES PROFESSIONNELLES</w:t>
                            </w:r>
                          </w:p>
                          <w:p w14:paraId="19F7BBE9" w14:textId="7D8E7B50" w:rsidR="00700D9E" w:rsidRDefault="00700D9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  <w:p w14:paraId="5E1D9BA1" w14:textId="47F71406" w:rsidR="00660501" w:rsidRDefault="00660501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66050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Du 20 septembre à aujourd’hui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0"/>
                              </w:rPr>
                              <w:t>(8 mois)</w:t>
                            </w:r>
                          </w:p>
                          <w:p w14:paraId="6CC8188C" w14:textId="0B350704" w:rsidR="00660501" w:rsidRDefault="00660501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Alternance contrat de professionnalisation : entreprise Brioche Pasquier, les Cerqueux</w:t>
                            </w:r>
                          </w:p>
                          <w:p w14:paraId="0C5ADFBA" w14:textId="77777777" w:rsidR="00B078AE" w:rsidRPr="00660501" w:rsidRDefault="00B078A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14:paraId="4FF096C9" w14:textId="77777777" w:rsidR="008B595F" w:rsidRPr="00660501" w:rsidRDefault="00700D9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6050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Du 8 janvier au 3 février 2018</w:t>
                            </w:r>
                            <w:r w:rsidR="008B595F" w:rsidRPr="0066050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(4 semaines) </w:t>
                            </w:r>
                          </w:p>
                          <w:p w14:paraId="5BD57F40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Stage : Boutique DDP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, Angers Centre-ville</w:t>
                            </w:r>
                          </w:p>
                          <w:p w14:paraId="287F991C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2219F5D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Du 25 septembre au 21 octobre 2017 (4 semaines)</w:t>
                            </w:r>
                          </w:p>
                          <w:p w14:paraId="1EEB849C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Stage : Boutique DDP, 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Angers Centre-ville</w:t>
                            </w:r>
                          </w:p>
                          <w:p w14:paraId="4C4B15A2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789D432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Du 6 </w:t>
                            </w:r>
                            <w:r w:rsid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juin au 15 juillet 2017 </w:t>
                            </w:r>
                            <w:r w:rsidRP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(6 semaines)</w:t>
                            </w:r>
                          </w:p>
                          <w:p w14:paraId="7D9E7507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Stage : Boutique Couleurs Océan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, L</w:t>
                            </w: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Ferté Bernard 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72)</w:t>
                            </w:r>
                          </w:p>
                          <w:p w14:paraId="42FC78EA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AB78E15" w14:textId="77777777" w:rsidR="008B595F" w:rsidRPr="00700D9E" w:rsidRDefault="00700D9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Du 20 au 24 Février 2017 </w:t>
                            </w:r>
                            <w:r w:rsidR="008B595F" w:rsidRP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(1 semaine) </w:t>
                            </w:r>
                          </w:p>
                          <w:p w14:paraId="1ED2BD1B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Stage : Boutique Couleurs Océan, 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L</w:t>
                            </w: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Ferté Bernard 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72)</w:t>
                            </w:r>
                          </w:p>
                          <w:p w14:paraId="15AD89DB" w14:textId="77777777" w:rsidR="008B595F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8E5041" w14:textId="77777777" w:rsidR="008B595F" w:rsidRPr="00700D9E" w:rsidRDefault="00700D9E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1021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Du 19 au 23 décembre 2016 </w:t>
                            </w:r>
                            <w:r w:rsidR="008B595F" w:rsidRPr="00700D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(1 semaine) </w:t>
                            </w:r>
                          </w:p>
                          <w:p w14:paraId="17A9A236" w14:textId="77777777" w:rsidR="00945931" w:rsidRPr="00700D9E" w:rsidRDefault="008B595F" w:rsidP="008B595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Stage : Boutique </w:t>
                            </w:r>
                            <w:r w:rsid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Angers SCO</w:t>
                            </w:r>
                            <w:r w:rsidRPr="00700D9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7397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Angers Centre-ville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C014" id="Zone de texte 35" o:spid="_x0000_s1030" type="#_x0000_t202" style="position:absolute;margin-left:-70.85pt;margin-top:160.3pt;width:524.5pt;height:252.0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" filled="f" stroked="f">
                <v:textbox>
                  <w:txbxContent>
                    <w:p w14:paraId="20E20572" w14:textId="77777777" w:rsidR="00700D9E" w:rsidRPr="00A73975" w:rsidRDefault="00700D9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C0504D" w:themeColor="accent2"/>
                          <w:u w:val="single"/>
                        </w:rPr>
                      </w:pPr>
                      <w:r w:rsidRPr="00A73975">
                        <w:rPr>
                          <w:rFonts w:ascii="Arial" w:hAnsi="Arial" w:cs="Arial"/>
                          <w:b/>
                          <w:color w:val="C0504D" w:themeColor="accent2"/>
                          <w:u w:val="single"/>
                        </w:rPr>
                        <w:t>EXPERIENCES PROFESSIONNELLES</w:t>
                      </w:r>
                    </w:p>
                    <w:p w14:paraId="19F7BBE9" w14:textId="7D8E7B50" w:rsidR="00700D9E" w:rsidRDefault="00700D9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</w:p>
                    <w:p w14:paraId="5E1D9BA1" w14:textId="47F71406" w:rsidR="00660501" w:rsidRDefault="00660501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0"/>
                        </w:rPr>
                      </w:pPr>
                      <w:r w:rsidRPr="00660501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0"/>
                        </w:rPr>
                        <w:t xml:space="preserve">Du 20 septembre à aujourd’hui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0"/>
                        </w:rPr>
                        <w:t>(8 mois)</w:t>
                      </w:r>
                    </w:p>
                    <w:p w14:paraId="6CC8188C" w14:textId="0B350704" w:rsidR="00660501" w:rsidRDefault="00660501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0"/>
                        </w:rPr>
                        <w:t>Alternance contrat de professionnalisation : entreprise Brioche Pasquier, les Cerqueux</w:t>
                      </w:r>
                    </w:p>
                    <w:p w14:paraId="0C5ADFBA" w14:textId="77777777" w:rsidR="00B078AE" w:rsidRPr="00660501" w:rsidRDefault="00B078A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14:paraId="4FF096C9" w14:textId="77777777" w:rsidR="008B595F" w:rsidRPr="00660501" w:rsidRDefault="00700D9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660501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Du 8 janvier au 3 février 2018</w:t>
                      </w:r>
                      <w:r w:rsidR="008B595F" w:rsidRPr="00660501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(4 semaines) </w:t>
                      </w:r>
                    </w:p>
                    <w:p w14:paraId="5BD57F40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Stage : Boutique DDP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, Angers Centre-ville</w:t>
                      </w:r>
                    </w:p>
                    <w:p w14:paraId="287F991C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2219F5D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Du 25 septembre au 21 octobre 2017 (4 semaines)</w:t>
                      </w:r>
                    </w:p>
                    <w:p w14:paraId="1EEB849C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Stage : Boutique DDP, 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Angers Centre-ville</w:t>
                      </w:r>
                    </w:p>
                    <w:p w14:paraId="4C4B15A2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789D432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Du 6 </w:t>
                      </w:r>
                      <w:r w:rsid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juin au 15 juillet 2017 </w:t>
                      </w:r>
                      <w:r w:rsidRP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(6 semaines)</w:t>
                      </w:r>
                    </w:p>
                    <w:p w14:paraId="7D9E7507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Stage : Boutique Couleurs Océan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, L</w:t>
                      </w: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 Ferté Bernard 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72)</w:t>
                      </w:r>
                    </w:p>
                    <w:p w14:paraId="42FC78EA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AB78E15" w14:textId="77777777" w:rsidR="008B595F" w:rsidRPr="00700D9E" w:rsidRDefault="00700D9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Du 20 au 24 Février 2017 </w:t>
                      </w:r>
                      <w:r w:rsidR="008B595F" w:rsidRP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(1 semaine) </w:t>
                      </w:r>
                    </w:p>
                    <w:p w14:paraId="1ED2BD1B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Stage : Boutique Couleurs Océan, 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L</w:t>
                      </w: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 Ferté Bernard 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72)</w:t>
                      </w:r>
                    </w:p>
                    <w:p w14:paraId="15AD89DB" w14:textId="77777777" w:rsidR="008B595F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8E5041" w14:textId="77777777" w:rsidR="008B595F" w:rsidRPr="00700D9E" w:rsidRDefault="00700D9E" w:rsidP="008B595F">
                      <w:pPr>
                        <w:pStyle w:val="Paragraphestandard"/>
                        <w:tabs>
                          <w:tab w:val="left" w:pos="850"/>
                        </w:tabs>
                        <w:ind w:left="1021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Du 19 au 23 décembre 2016 </w:t>
                      </w:r>
                      <w:r w:rsidR="008B595F" w:rsidRPr="00700D9E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(1 semaine) </w:t>
                      </w:r>
                    </w:p>
                    <w:p w14:paraId="17A9A236" w14:textId="77777777" w:rsidR="00945931" w:rsidRPr="00700D9E" w:rsidRDefault="008B595F" w:rsidP="008B595F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Stage : Boutique </w:t>
                      </w:r>
                      <w:r w:rsid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Angers SCO</w:t>
                      </w:r>
                      <w:r w:rsidRPr="00700D9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A7397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Angers Centre-ville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FE10C" wp14:editId="1DD36696">
                <wp:simplePos x="0" y="0"/>
                <wp:positionH relativeFrom="column">
                  <wp:posOffset>-259080</wp:posOffset>
                </wp:positionH>
                <wp:positionV relativeFrom="paragraph">
                  <wp:posOffset>8537575</wp:posOffset>
                </wp:positionV>
                <wp:extent cx="6436360" cy="575945"/>
                <wp:effectExtent l="0" t="0" r="0" b="0"/>
                <wp:wrapSquare wrapText="bothSides"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636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939DE" w14:textId="77777777" w:rsidR="009F1AEC" w:rsidRPr="009F1AEC" w:rsidRDefault="0095055F" w:rsidP="009F1AE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</w:pPr>
                            <w:r w:rsidRPr="009F1AEC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>ANGLAIs </w:t>
                            </w:r>
                            <w:r w:rsidR="00A73975" w:rsidRPr="009F1AEC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>&gt;</w:t>
                            </w:r>
                            <w:r w:rsidRPr="009F1AEC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 xml:space="preserve"> </w:t>
                            </w:r>
                            <w:r w:rsidRP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>b1</w:t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 w:rsidRPr="009F1AEC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 xml:space="preserve">INFORMATIQUE &gt; </w:t>
                            </w:r>
                            <w:r w:rsidR="009F1AEC" w:rsidRPr="009F1A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Word, Excel, PowerPoint, Internet</w:t>
                            </w:r>
                          </w:p>
                          <w:p w14:paraId="2B7DB7EA" w14:textId="77777777" w:rsidR="009F1AEC" w:rsidRPr="00F0059B" w:rsidRDefault="0095055F" w:rsidP="009F1AE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C0504D" w:themeColor="accent2"/>
                                <w:sz w:val="20"/>
                              </w:rPr>
                              <w:t>ESPAGNOL </w:t>
                            </w:r>
                            <w:r w:rsidR="00A73975" w:rsidRP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C0504D" w:themeColor="accent2"/>
                                <w:sz w:val="20"/>
                              </w:rPr>
                              <w:t>&gt;</w:t>
                            </w:r>
                            <w:r w:rsidRPr="009F1AEC"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C0504D" w:themeColor="accent2"/>
                                <w:sz w:val="20"/>
                              </w:rPr>
                              <w:t xml:space="preserve"> </w:t>
                            </w:r>
                            <w:r w:rsidRP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>b1</w:t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9F1AEC" w:rsidRPr="0095055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 xml:space="preserve">SPORT </w:t>
                            </w:r>
                            <w:r w:rsidR="009F1AE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>&gt;</w:t>
                            </w:r>
                            <w:r w:rsidR="009F1AEC" w:rsidRPr="0095055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0504D" w:themeColor="accent2"/>
                                <w:sz w:val="20"/>
                              </w:rPr>
                              <w:t xml:space="preserve"> </w:t>
                            </w:r>
                            <w:r w:rsidR="009F1A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Pratique de l’équitation pendant 7 ans</w:t>
                            </w:r>
                          </w:p>
                          <w:p w14:paraId="110563AE" w14:textId="77777777" w:rsidR="0095055F" w:rsidRPr="009F1AEC" w:rsidRDefault="0095055F" w:rsidP="0095055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14:paraId="16CDB6C2" w14:textId="77777777" w:rsidR="00945931" w:rsidRPr="009F1AEC" w:rsidRDefault="00945931" w:rsidP="00A7397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E10C" id="Zone de texte 37" o:spid="_x0000_s1031" type="#_x0000_t202" style="position:absolute;margin-left:-20.4pt;margin-top:672.25pt;width:506.8pt;height:4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" filled="f" stroked="f">
                <v:textbox>
                  <w:txbxContent>
                    <w:p w14:paraId="008939DE" w14:textId="77777777" w:rsidR="009F1AEC" w:rsidRPr="009F1AEC" w:rsidRDefault="0095055F" w:rsidP="009F1AE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</w:pPr>
                      <w:r w:rsidRPr="009F1AEC">
                        <w:rPr>
                          <w:rFonts w:ascii="Segoe UI Semibold" w:hAnsi="Segoe UI Semibold" w:cs="Segoe UI Semibold"/>
                          <w:bCs/>
                          <w:caps/>
                          <w:color w:val="C0504D" w:themeColor="accent2"/>
                          <w:sz w:val="20"/>
                        </w:rPr>
                        <w:t>ANGLAIs </w:t>
                      </w:r>
                      <w:r w:rsidR="00A73975" w:rsidRPr="009F1AEC">
                        <w:rPr>
                          <w:rFonts w:ascii="Segoe UI Semibold" w:hAnsi="Segoe UI Semibold" w:cs="Segoe UI Semibold"/>
                          <w:bCs/>
                          <w:caps/>
                          <w:color w:val="C0504D" w:themeColor="accent2"/>
                          <w:sz w:val="20"/>
                        </w:rPr>
                        <w:t>&gt;</w:t>
                      </w:r>
                      <w:r w:rsidRPr="009F1AEC">
                        <w:rPr>
                          <w:rFonts w:ascii="Segoe UI Semibold" w:hAnsi="Segoe UI Semibold" w:cs="Segoe UI Semibold"/>
                          <w:bCs/>
                          <w:caps/>
                          <w:color w:val="C0504D" w:themeColor="accent2"/>
                          <w:sz w:val="20"/>
                        </w:rPr>
                        <w:t xml:space="preserve"> </w:t>
                      </w:r>
                      <w:r w:rsidRP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>b1</w:t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 w:rsidRPr="009F1AEC">
                        <w:rPr>
                          <w:rFonts w:ascii="Segoe UI Semibold" w:hAnsi="Segoe UI Semibold" w:cs="Segoe UI Semibold"/>
                          <w:bCs/>
                          <w:caps/>
                          <w:color w:val="C0504D" w:themeColor="accent2"/>
                          <w:sz w:val="20"/>
                        </w:rPr>
                        <w:t xml:space="preserve">INFORMATIQUE &gt; </w:t>
                      </w:r>
                      <w:r w:rsidR="009F1AEC" w:rsidRPr="009F1AEC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Word, Excel, PowerPoint, Internet</w:t>
                      </w:r>
                    </w:p>
                    <w:p w14:paraId="2B7DB7EA" w14:textId="77777777" w:rsidR="009F1AEC" w:rsidRPr="00F0059B" w:rsidRDefault="0095055F" w:rsidP="009F1AE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 w:rsidRPr="009F1AEC">
                        <w:rPr>
                          <w:rFonts w:ascii="Segoe UI Semibold" w:hAnsi="Segoe UI Semibold" w:cs="Segoe UI Semibold"/>
                          <w:iCs/>
                          <w:caps/>
                          <w:color w:val="C0504D" w:themeColor="accent2"/>
                          <w:sz w:val="20"/>
                        </w:rPr>
                        <w:t>ESPAGNOL </w:t>
                      </w:r>
                      <w:r w:rsidR="00A73975" w:rsidRPr="009F1AEC">
                        <w:rPr>
                          <w:rFonts w:ascii="Segoe UI Semibold" w:hAnsi="Segoe UI Semibold" w:cs="Segoe UI Semibold"/>
                          <w:iCs/>
                          <w:caps/>
                          <w:color w:val="C0504D" w:themeColor="accent2"/>
                          <w:sz w:val="20"/>
                        </w:rPr>
                        <w:t>&gt;</w:t>
                      </w:r>
                      <w:r w:rsidRPr="009F1AEC">
                        <w:rPr>
                          <w:rFonts w:ascii="Segoe UI Semibold" w:hAnsi="Segoe UI Semibold" w:cs="Segoe UI Semibold"/>
                          <w:iCs/>
                          <w:caps/>
                          <w:color w:val="C0504D" w:themeColor="accent2"/>
                          <w:sz w:val="20"/>
                        </w:rPr>
                        <w:t xml:space="preserve"> </w:t>
                      </w:r>
                      <w:r w:rsidRP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>b1</w:t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9F1AEC" w:rsidRPr="0095055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0504D" w:themeColor="accent2"/>
                          <w:sz w:val="20"/>
                        </w:rPr>
                        <w:t xml:space="preserve">SPORT </w:t>
                      </w:r>
                      <w:r w:rsidR="009F1AE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0504D" w:themeColor="accent2"/>
                          <w:sz w:val="20"/>
                        </w:rPr>
                        <w:t>&gt;</w:t>
                      </w:r>
                      <w:r w:rsidR="009F1AEC" w:rsidRPr="0095055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0504D" w:themeColor="accent2"/>
                          <w:sz w:val="20"/>
                        </w:rPr>
                        <w:t xml:space="preserve"> </w:t>
                      </w:r>
                      <w:r w:rsidR="009F1AEC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Pratique de l’équitation pendant 7 ans</w:t>
                      </w:r>
                    </w:p>
                    <w:p w14:paraId="110563AE" w14:textId="77777777" w:rsidR="0095055F" w:rsidRPr="009F1AEC" w:rsidRDefault="0095055F" w:rsidP="0095055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iCs/>
                          <w:caps/>
                          <w:color w:val="00AEAC"/>
                          <w:sz w:val="20"/>
                        </w:rPr>
                      </w:pPr>
                    </w:p>
                    <w:p w14:paraId="16CDB6C2" w14:textId="77777777" w:rsidR="00945931" w:rsidRPr="009F1AEC" w:rsidRDefault="00945931" w:rsidP="00A7397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DF4B2E0" wp14:editId="4ED81A0C">
                <wp:simplePos x="0" y="0"/>
                <wp:positionH relativeFrom="column">
                  <wp:posOffset>-899795</wp:posOffset>
                </wp:positionH>
                <wp:positionV relativeFrom="paragraph">
                  <wp:posOffset>962660</wp:posOffset>
                </wp:positionV>
                <wp:extent cx="7562850" cy="859155"/>
                <wp:effectExtent l="0" t="0" r="0" b="0"/>
                <wp:wrapThrough wrapText="bothSides">
                  <wp:wrapPolygon edited="0">
                    <wp:start x="0" y="0"/>
                    <wp:lineTo x="0" y="21073"/>
                    <wp:lineTo x="21546" y="21073"/>
                    <wp:lineTo x="21546" y="0"/>
                    <wp:lineTo x="0" y="0"/>
                  </wp:wrapPolygon>
                </wp:wrapThrough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2850" cy="859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B69B" w14:textId="77777777" w:rsidR="00945931" w:rsidRPr="00700D9E" w:rsidRDefault="008B595F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>BTS N</w:t>
                            </w:r>
                            <w:r w:rsidR="00700D9E"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 xml:space="preserve">égociation et </w:t>
                            </w:r>
                            <w:r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>R</w:t>
                            </w:r>
                            <w:r w:rsidR="00700D9E"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 xml:space="preserve">elation </w:t>
                            </w:r>
                            <w:r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>C</w:t>
                            </w:r>
                            <w:r w:rsidR="00700D9E" w:rsidRPr="00700D9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20"/>
                              </w:rPr>
                              <w:t>lient</w:t>
                            </w:r>
                          </w:p>
                          <w:p w14:paraId="650E32AC" w14:textId="77777777" w:rsidR="00700D9E" w:rsidRPr="00700D9E" w:rsidRDefault="00700D9E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00D9E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En contrat de professionnalisation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B2E0" id="Zone de texte 14" o:spid="_x0000_s1032" type="#_x0000_t202" style="position:absolute;margin-left:-70.85pt;margin-top:75.8pt;width:595.5pt;height:67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" fillcolor="#ccc0d9 [1303]" stroked="f">
                <v:textbox inset=",,,0">
                  <w:txbxContent>
                    <w:p w14:paraId="36F4B69B" w14:textId="77777777" w:rsidR="00945931" w:rsidRPr="00700D9E" w:rsidRDefault="008B595F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</w:pPr>
                      <w:r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>BTS N</w:t>
                      </w:r>
                      <w:r w:rsidR="00700D9E"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 xml:space="preserve">égociation et </w:t>
                      </w:r>
                      <w:r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>R</w:t>
                      </w:r>
                      <w:r w:rsidR="00700D9E"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 xml:space="preserve">elation </w:t>
                      </w:r>
                      <w:r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>C</w:t>
                      </w:r>
                      <w:r w:rsidR="00700D9E" w:rsidRPr="00700D9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20"/>
                        </w:rPr>
                        <w:t>lient</w:t>
                      </w:r>
                    </w:p>
                    <w:p w14:paraId="650E32AC" w14:textId="77777777" w:rsidR="00700D9E" w:rsidRPr="00700D9E" w:rsidRDefault="00700D9E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700D9E">
                        <w:rPr>
                          <w:rFonts w:ascii="Arial" w:hAnsi="Arial" w:cs="Arial"/>
                          <w:i/>
                          <w:color w:val="FFFFFF" w:themeColor="background1"/>
                          <w:sz w:val="32"/>
                          <w:szCs w:val="32"/>
                        </w:rPr>
                        <w:t>En contrat de professionnalisation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605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45FE" wp14:editId="50487ADC">
                <wp:simplePos x="0" y="0"/>
                <wp:positionH relativeFrom="column">
                  <wp:posOffset>-899795</wp:posOffset>
                </wp:positionH>
                <wp:positionV relativeFrom="paragraph">
                  <wp:posOffset>525145</wp:posOffset>
                </wp:positionV>
                <wp:extent cx="7536815" cy="425450"/>
                <wp:effectExtent l="0" t="0" r="0" b="0"/>
                <wp:wrapThrough wrapText="bothSides">
                  <wp:wrapPolygon edited="0">
                    <wp:start x="109" y="0"/>
                    <wp:lineTo x="109" y="20310"/>
                    <wp:lineTo x="21402" y="20310"/>
                    <wp:lineTo x="21402" y="0"/>
                    <wp:lineTo x="109" y="0"/>
                  </wp:wrapPolygon>
                </wp:wrapThrough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681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DFF2" w14:textId="77777777" w:rsidR="00945931" w:rsidRPr="00A73975" w:rsidRDefault="008B595F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Arial" w:hAnsi="Arial" w:cs="Arial"/>
                                <w:i/>
                                <w:color w:val="C0504D" w:themeColor="accent2"/>
                                <w:sz w:val="28"/>
                                <w:szCs w:val="20"/>
                              </w:rPr>
                            </w:pPr>
                            <w:r w:rsidRPr="00A73975">
                              <w:rPr>
                                <w:rFonts w:ascii="Arial" w:hAnsi="Arial" w:cs="Arial"/>
                                <w:i/>
                                <w:color w:val="C0504D" w:themeColor="accent2"/>
                                <w:sz w:val="28"/>
                                <w:szCs w:val="20"/>
                              </w:rPr>
                              <w:t>Motivée, dyn</w:t>
                            </w:r>
                            <w:r w:rsidR="00700D9E" w:rsidRPr="00A73975">
                              <w:rPr>
                                <w:rFonts w:ascii="Arial" w:hAnsi="Arial" w:cs="Arial"/>
                                <w:i/>
                                <w:color w:val="C0504D" w:themeColor="accent2"/>
                                <w:sz w:val="28"/>
                                <w:szCs w:val="20"/>
                              </w:rPr>
                              <w:t xml:space="preserve">amique, </w:t>
                            </w:r>
                            <w:r w:rsidR="009F1AEC">
                              <w:rPr>
                                <w:rFonts w:ascii="Arial" w:hAnsi="Arial" w:cs="Arial"/>
                                <w:i/>
                                <w:color w:val="C0504D" w:themeColor="accent2"/>
                                <w:sz w:val="28"/>
                                <w:szCs w:val="20"/>
                              </w:rPr>
                              <w:t>sérieuse et sens du</w:t>
                            </w:r>
                            <w:r w:rsidR="009F1AEC" w:rsidRPr="00A73975">
                              <w:rPr>
                                <w:rFonts w:ascii="Arial" w:hAnsi="Arial" w:cs="Arial"/>
                                <w:i/>
                                <w:color w:val="C0504D" w:themeColor="accent2"/>
                                <w:sz w:val="28"/>
                                <w:szCs w:val="20"/>
                              </w:rPr>
                              <w:t xml:space="preserve">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45FE" id="Zone de texte 13" o:spid="_x0000_s1033" type="#_x0000_t202" style="position:absolute;margin-left:-70.85pt;margin-top:41.35pt;width:593.45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" filled="f" stroked="f">
                <v:textbox>
                  <w:txbxContent>
                    <w:p w14:paraId="5546DFF2" w14:textId="77777777" w:rsidR="00945931" w:rsidRPr="00A73975" w:rsidRDefault="008B595F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Arial" w:hAnsi="Arial" w:cs="Arial"/>
                          <w:i/>
                          <w:color w:val="C0504D" w:themeColor="accent2"/>
                          <w:sz w:val="28"/>
                          <w:szCs w:val="20"/>
                        </w:rPr>
                      </w:pPr>
                      <w:r w:rsidRPr="00A73975">
                        <w:rPr>
                          <w:rFonts w:ascii="Arial" w:hAnsi="Arial" w:cs="Arial"/>
                          <w:i/>
                          <w:color w:val="C0504D" w:themeColor="accent2"/>
                          <w:sz w:val="28"/>
                          <w:szCs w:val="20"/>
                        </w:rPr>
                        <w:t>Motivée, dyn</w:t>
                      </w:r>
                      <w:r w:rsidR="00700D9E" w:rsidRPr="00A73975">
                        <w:rPr>
                          <w:rFonts w:ascii="Arial" w:hAnsi="Arial" w:cs="Arial"/>
                          <w:i/>
                          <w:color w:val="C0504D" w:themeColor="accent2"/>
                          <w:sz w:val="28"/>
                          <w:szCs w:val="20"/>
                        </w:rPr>
                        <w:t xml:space="preserve">amique, </w:t>
                      </w:r>
                      <w:r w:rsidR="009F1AEC">
                        <w:rPr>
                          <w:rFonts w:ascii="Arial" w:hAnsi="Arial" w:cs="Arial"/>
                          <w:i/>
                          <w:color w:val="C0504D" w:themeColor="accent2"/>
                          <w:sz w:val="28"/>
                          <w:szCs w:val="20"/>
                        </w:rPr>
                        <w:t>sérieuse et sens du</w:t>
                      </w:r>
                      <w:r w:rsidR="009F1AEC" w:rsidRPr="00A73975">
                        <w:rPr>
                          <w:rFonts w:ascii="Arial" w:hAnsi="Arial" w:cs="Arial"/>
                          <w:i/>
                          <w:color w:val="C0504D" w:themeColor="accent2"/>
                          <w:sz w:val="28"/>
                          <w:szCs w:val="20"/>
                        </w:rPr>
                        <w:t xml:space="preserve"> relationnel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60501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0ACFC9C" wp14:editId="2FE75F86">
                <wp:simplePos x="0" y="0"/>
                <wp:positionH relativeFrom="column">
                  <wp:posOffset>-570865</wp:posOffset>
                </wp:positionH>
                <wp:positionV relativeFrom="paragraph">
                  <wp:posOffset>5271770</wp:posOffset>
                </wp:positionV>
                <wp:extent cx="303530" cy="303530"/>
                <wp:effectExtent l="0" t="0" r="0" b="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accent2"/>
                        </a:solidFill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53B9B" id="Grouper 53" o:spid="_x0000_s1026" style="position:absolute;margin-left:-44.95pt;margin-top:415.1pt;width:23.9pt;height:23.9pt;z-index:25170329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">
                <v:oval id="Ellipse 42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" filled="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8869;top:80010;width:223887;height:146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2" o:title=""/>
                </v:shape>
                <w10:wrap type="through"/>
              </v:group>
            </w:pict>
          </mc:Fallback>
        </mc:AlternateContent>
      </w:r>
      <w:r w:rsidR="0066050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C2D6575" wp14:editId="2D9C56E3">
                <wp:simplePos x="0" y="0"/>
                <wp:positionH relativeFrom="column">
                  <wp:posOffset>-701675</wp:posOffset>
                </wp:positionH>
                <wp:positionV relativeFrom="paragraph">
                  <wp:posOffset>7977505</wp:posOffset>
                </wp:positionV>
                <wp:extent cx="303530" cy="303530"/>
                <wp:effectExtent l="0" t="0" r="0" b="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accent2"/>
                        </a:solidFill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1687A" id="Grouper 52" o:spid="_x0000_s1026" style="position:absolute;margin-left:-55.25pt;margin-top:628.15pt;width:23.9pt;height:23.9pt;z-index:25171558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pjMDQ2MzYy&#10;NS05YjM2LTQ3YTUtOTBhOC1lOGM4OWFmYWY2NDI8L3N0RXZ0Omluc3RhbmNlSUQ+CiAgICAgICAg&#10;ICAgICAgICAgIDxzdEV2dDp3aGVuPjIwMTQtMDQtMjNUMTI6MTY6MTM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YjVmYjMxNTYtZDI3Ny00YjE3&#10;LWFhMmUtOGM1NThiYjVlNGJlPC9zdEV2dDppbnN0YW5jZUlEPgogICAgICAgICAgICAgICAgICA8&#10;c3RFdnQ6d2hlbj4yMDE0LTA0LTIzVDEyOjE2OjEz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0MTwvZXhp&#10;ZjpQaXhlbFhEaW1lbnNpb24+CiAgICAgICAgIDxleGlmOlBpeGVsWURpbWVuc2lvbj42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">
                <v:oval id="Ellipse 45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" filled="f" stroked="f"/>
                <v:shape id="Image 4" o:spid="_x0000_s1028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4" o:title=""/>
                </v:shape>
                <w10:wrap type="through"/>
              </v:group>
            </w:pict>
          </mc:Fallback>
        </mc:AlternateContent>
      </w:r>
      <w:r w:rsidR="0066050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9A0F39" wp14:editId="6EB679B6">
                <wp:simplePos x="0" y="0"/>
                <wp:positionH relativeFrom="column">
                  <wp:posOffset>-530225</wp:posOffset>
                </wp:positionH>
                <wp:positionV relativeFrom="paragraph">
                  <wp:posOffset>2289810</wp:posOffset>
                </wp:positionV>
                <wp:extent cx="303530" cy="303530"/>
                <wp:effectExtent l="0" t="0" r="0" b="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accent2"/>
                        </a:solidFill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B742D" id="Grouper 54" o:spid="_x0000_s1026" style="position:absolute;margin-left:-41.75pt;margin-top:180.3pt;width:23.9pt;height:23.9pt;z-index:25168179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pmNTUyMWE0Zi0y&#10;YTRkLTRkNGItYTI0ZC1lOTI2OTZkYjA1ZmQ8L3N0RXZ0Omluc3RhbmNlSUQ+CiAgICAgICAgICAg&#10;ICAgICAgIDxzdEV2dDp3aGVuPjIwMTQtMDQtMjNUMTI6MTQ6MjQ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jZkZGYxNzQtMTUwYS00NmJiLThj&#10;ZTktZWFjM2ZmYjNhOGJhPC9zdEV2dDppbnN0YW5jZUlEPgogICAgICAgICAgICAgICAgICA8c3RF&#10;dnQ6d2hlbj4yMDE0LTA0LTIzVDEyOjE0OjI0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4MzwvZXhpZjpQ&#10;aXhlbFhEaW1lbnNpb24+CiAgICAgICAgIDxleGlmOlBpeGVsWURpbWVuc2lvbj43Mz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">
                <v:oval id="Ellipse 41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" filled="f" stroked="f"/>
                <v:shape id="Image 2" o:spid="_x0000_s1028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6" o:title=""/>
                </v:shape>
                <w10:wrap type="through"/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0790" w14:textId="77777777" w:rsidR="005E2C1A" w:rsidRDefault="005E2C1A" w:rsidP="00F07227">
      <w:r>
        <w:separator/>
      </w:r>
    </w:p>
  </w:endnote>
  <w:endnote w:type="continuationSeparator" w:id="0">
    <w:p w14:paraId="040EA68C" w14:textId="77777777" w:rsidR="005E2C1A" w:rsidRDefault="005E2C1A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6413" w14:textId="77777777" w:rsidR="005E2C1A" w:rsidRDefault="005E2C1A" w:rsidP="00F07227">
      <w:r>
        <w:separator/>
      </w:r>
    </w:p>
  </w:footnote>
  <w:footnote w:type="continuationSeparator" w:id="0">
    <w:p w14:paraId="7D294E0C" w14:textId="77777777" w:rsidR="005E2C1A" w:rsidRDefault="005E2C1A" w:rsidP="00F0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F"/>
    <w:rsid w:val="0001049D"/>
    <w:rsid w:val="00150ABB"/>
    <w:rsid w:val="001B15C9"/>
    <w:rsid w:val="001B55A0"/>
    <w:rsid w:val="001F1BA8"/>
    <w:rsid w:val="00253528"/>
    <w:rsid w:val="00287051"/>
    <w:rsid w:val="003441EC"/>
    <w:rsid w:val="00381B36"/>
    <w:rsid w:val="003C460D"/>
    <w:rsid w:val="0043288E"/>
    <w:rsid w:val="00433792"/>
    <w:rsid w:val="00446CB6"/>
    <w:rsid w:val="00507FCA"/>
    <w:rsid w:val="005B2905"/>
    <w:rsid w:val="005E2C1A"/>
    <w:rsid w:val="005F0F0D"/>
    <w:rsid w:val="00660501"/>
    <w:rsid w:val="00700D9E"/>
    <w:rsid w:val="00760233"/>
    <w:rsid w:val="008424FA"/>
    <w:rsid w:val="008B248E"/>
    <w:rsid w:val="008B595F"/>
    <w:rsid w:val="00931E07"/>
    <w:rsid w:val="00945931"/>
    <w:rsid w:val="0095055F"/>
    <w:rsid w:val="009D2FE9"/>
    <w:rsid w:val="009F1AEC"/>
    <w:rsid w:val="009F41E0"/>
    <w:rsid w:val="00A73975"/>
    <w:rsid w:val="00A811F0"/>
    <w:rsid w:val="00A92B6E"/>
    <w:rsid w:val="00A951EA"/>
    <w:rsid w:val="00AA6C16"/>
    <w:rsid w:val="00AB4121"/>
    <w:rsid w:val="00AF7C19"/>
    <w:rsid w:val="00B00990"/>
    <w:rsid w:val="00B078AE"/>
    <w:rsid w:val="00BC15FE"/>
    <w:rsid w:val="00BC5ADF"/>
    <w:rsid w:val="00C03FEB"/>
    <w:rsid w:val="00C665CF"/>
    <w:rsid w:val="00CE06E8"/>
    <w:rsid w:val="00D171C4"/>
    <w:rsid w:val="00D873DD"/>
    <w:rsid w:val="00F0059B"/>
    <w:rsid w:val="00F0722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44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ise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D4730-32A1-427E-93F5-B4EFE5C2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creator/>
  <cp:lastModifiedBy/>
  <cp:revision>1</cp:revision>
  <dcterms:created xsi:type="dcterms:W3CDTF">2019-06-05T09:46:00Z</dcterms:created>
  <dcterms:modified xsi:type="dcterms:W3CDTF">2019-06-05T09:55:00Z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