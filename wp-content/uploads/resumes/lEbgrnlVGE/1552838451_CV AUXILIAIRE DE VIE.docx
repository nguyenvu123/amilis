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le contenu"/>
      </w:tblPr>
      <w:tblGrid>
        <w:gridCol w:w="2922"/>
        <w:gridCol w:w="6680"/>
      </w:tblGrid>
      <w:tr w:rsidR="00C420C8" w:rsidRPr="00764C90" w:rsidTr="00C420C8">
        <w:tc>
          <w:tcPr>
            <w:tcW w:w="3023" w:type="dxa"/>
          </w:tcPr>
          <w:p w:rsidR="00C420C8" w:rsidRPr="00764C90" w:rsidRDefault="003D2272" w:rsidP="003856C9">
            <w:pPr>
              <w:pStyle w:val="Titre1"/>
            </w:pPr>
            <w:r>
              <w:t>tambouez francoise</w:t>
            </w:r>
          </w:p>
          <w:p w:rsidR="00C420C8" w:rsidRPr="00764C90" w:rsidRDefault="003D2272" w:rsidP="005246B9">
            <w:pPr>
              <w:pStyle w:val="Graphique"/>
            </w:pPr>
            <w:r>
              <w:rPr>
                <w:noProof/>
                <w:lang w:eastAsia="fr-FR"/>
              </w:rPr>
              <w:t>Tambouez.francoise@gmail.com</w:t>
            </w:r>
          </w:p>
          <w:p w:rsidR="00C420C8" w:rsidRPr="00764C90" w:rsidRDefault="00516E37" w:rsidP="00441EB9">
            <w:pPr>
              <w:pStyle w:val="Titre3"/>
            </w:pPr>
            <w:sdt>
              <w:sdtPr>
                <w:alias w:val="Entrez votre adresse e-mail :"/>
                <w:tag w:val="Entrez un e-mail :"/>
                <w:id w:val="1159736844"/>
                <w:placeholder>
                  <w:docPart w:val="30734C0268014C07A7EF805884C626DB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764C90">
                  <w:rPr>
                    <w:lang w:bidi="fr-FR"/>
                  </w:rPr>
                  <w:t>E-mail</w:t>
                </w:r>
              </w:sdtContent>
            </w:sdt>
          </w:p>
          <w:p w:rsidR="00C420C8" w:rsidRPr="00764C90" w:rsidRDefault="003D2272" w:rsidP="005246B9">
            <w:pPr>
              <w:pStyle w:val="Graphique"/>
            </w:pPr>
            <w:r>
              <w:rPr>
                <w:noProof/>
                <w:lang w:eastAsia="fr-FR"/>
              </w:rPr>
              <w:t>06.65.27.25.37</w:t>
            </w:r>
          </w:p>
          <w:p w:rsidR="00C420C8" w:rsidRPr="00764C90" w:rsidRDefault="00516E37" w:rsidP="00441EB9">
            <w:pPr>
              <w:pStyle w:val="Titre3"/>
            </w:pPr>
            <w:sdt>
              <w:sdtPr>
                <w:alias w:val="Entrez votre numéro de téléphone :"/>
                <w:tag w:val="Entrez un numéro de téléphone :"/>
                <w:id w:val="2067829428"/>
                <w:placeholder>
                  <w:docPart w:val="28EF9F5236F9403B82EBE8F61729C855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764C90">
                  <w:rPr>
                    <w:lang w:bidi="fr-FR"/>
                  </w:rPr>
                  <w:t>Téléphone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côté gauche"/>
            </w:tblPr>
            <w:tblGrid>
              <w:gridCol w:w="2922"/>
            </w:tblGrid>
            <w:tr w:rsidR="00C420C8" w:rsidRPr="00764C90" w:rsidTr="003D2272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:rsidR="00C420C8" w:rsidRPr="00791FCA" w:rsidRDefault="00516E37" w:rsidP="002C77B9">
                  <w:pPr>
                    <w:pStyle w:val="Titre3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alias w:val="Objectif :"/>
                      <w:tag w:val="Objectif :"/>
                      <w:id w:val="319159961"/>
                      <w:placeholder>
                        <w:docPart w:val="EDF5042E9778491DACC537E518D06C4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FCA">
                        <w:rPr>
                          <w:sz w:val="20"/>
                          <w:szCs w:val="20"/>
                          <w:lang w:bidi="fr-FR"/>
                        </w:rPr>
                        <w:t>Objectif</w:t>
                      </w:r>
                    </w:sdtContent>
                  </w:sdt>
                </w:p>
                <w:p w:rsidR="007C6E3F" w:rsidRPr="00791FCA" w:rsidRDefault="007C6E3F" w:rsidP="003D2272">
                  <w:pPr>
                    <w:pStyle w:val="Lignegraphique"/>
                    <w:rPr>
                      <w:sz w:val="20"/>
                      <w:szCs w:val="20"/>
                      <w:lang w:eastAsia="fr-FR"/>
                    </w:rPr>
                  </w:pPr>
                </w:p>
                <w:p w:rsidR="00C420C8" w:rsidRPr="00791FCA" w:rsidRDefault="00791FCA" w:rsidP="003D2272">
                  <w:pPr>
                    <w:pStyle w:val="Lignegraphique"/>
                    <w:rPr>
                      <w:sz w:val="20"/>
                      <w:szCs w:val="20"/>
                      <w:lang w:eastAsia="fr-FR"/>
                    </w:rPr>
                  </w:pPr>
                  <w:r>
                    <w:rPr>
                      <w:sz w:val="20"/>
                      <w:szCs w:val="20"/>
                      <w:lang w:eastAsia="fr-FR"/>
                    </w:rPr>
                    <w:t>Apporter</w:t>
                  </w:r>
                  <w:r w:rsidR="007C6E3F" w:rsidRPr="00791FCA">
                    <w:rPr>
                      <w:sz w:val="20"/>
                      <w:szCs w:val="20"/>
                      <w:lang w:eastAsia="fr-FR"/>
                    </w:rPr>
                    <w:t xml:space="preserve"> mon expérience professionnelle et mes compétences </w:t>
                  </w:r>
                  <w:r>
                    <w:rPr>
                      <w:sz w:val="20"/>
                      <w:szCs w:val="20"/>
                      <w:lang w:eastAsia="fr-FR"/>
                    </w:rPr>
                    <w:t>aux services des personnes frangilisés.</w:t>
                  </w:r>
                </w:p>
                <w:p w:rsidR="007C6E3F" w:rsidRPr="00791FCA" w:rsidRDefault="007C6E3F" w:rsidP="007C6E3F">
                  <w:pPr>
                    <w:rPr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20C8" w:rsidRPr="00764C90" w:rsidTr="007C6E3F">
              <w:trPr>
                <w:trHeight w:val="1235"/>
              </w:trPr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:rsidR="00C420C8" w:rsidRDefault="003D2272" w:rsidP="00463463">
                  <w:r>
                    <w:t xml:space="preserve">DIVERS </w:t>
                  </w:r>
                </w:p>
                <w:p w:rsidR="007C6E3F" w:rsidRDefault="007C6E3F" w:rsidP="00463463"/>
                <w:p w:rsidR="003D2272" w:rsidRPr="00791FCA" w:rsidRDefault="003D2272" w:rsidP="00463463">
                  <w:pPr>
                    <w:rPr>
                      <w:sz w:val="20"/>
                      <w:szCs w:val="20"/>
                    </w:rPr>
                  </w:pPr>
                  <w:r w:rsidRPr="00791FCA">
                    <w:rPr>
                      <w:sz w:val="20"/>
                      <w:szCs w:val="20"/>
                    </w:rPr>
                    <w:t xml:space="preserve">PERMIS B </w:t>
                  </w:r>
                </w:p>
              </w:tc>
            </w:tr>
          </w:tbl>
          <w:p w:rsidR="007C6E3F" w:rsidRPr="00764C90" w:rsidRDefault="007C6E3F" w:rsidP="007C6E3F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6680"/>
            </w:tblGrid>
            <w:tr w:rsidR="00C420C8" w:rsidRPr="00764C90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64C90" w:rsidRDefault="00516E37" w:rsidP="008F6337">
                  <w:pPr>
                    <w:pStyle w:val="Titre2"/>
                  </w:pPr>
                  <w:sdt>
                    <w:sdtPr>
                      <w:alias w:val="Expérience :"/>
                      <w:tag w:val="Expérience :"/>
                      <w:id w:val="1217937480"/>
                      <w:placeholder>
                        <w:docPart w:val="5A8CAF2E68C34AC4BC0CBE429D4D4B5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47C68" w:rsidRPr="00347C68">
                        <w:rPr>
                          <w:lang w:bidi="fr-FR"/>
                        </w:rPr>
                        <w:t>EXPERIENCES PROFESSIONNELLES</w:t>
                      </w:r>
                    </w:sdtContent>
                  </w:sdt>
                </w:p>
                <w:p w:rsidR="00791FCA" w:rsidRDefault="00791FCA" w:rsidP="002B3890">
                  <w:pPr>
                    <w:pStyle w:val="Titre4"/>
                  </w:pPr>
                </w:p>
                <w:p w:rsidR="003D2272" w:rsidRDefault="003D2272" w:rsidP="002B3890">
                  <w:pPr>
                    <w:pStyle w:val="Titre4"/>
                  </w:pPr>
                  <w:r>
                    <w:t xml:space="preserve">fonction societe </w:t>
                  </w:r>
                </w:p>
                <w:p w:rsidR="00C420C8" w:rsidRPr="00764C90" w:rsidRDefault="00C420C8" w:rsidP="002B3890">
                  <w:pPr>
                    <w:pStyle w:val="Titre4"/>
                  </w:pPr>
                </w:p>
                <w:p w:rsidR="00791FCA" w:rsidRDefault="00791FCA" w:rsidP="008F6337">
                  <w:pPr>
                    <w:pStyle w:val="Titre5"/>
                  </w:pPr>
                  <w:r>
                    <w:t>Agence MERCI PLUS MERY SUR OISE 95</w:t>
                  </w:r>
                </w:p>
                <w:p w:rsidR="003D2272" w:rsidRDefault="003D2272" w:rsidP="008F6337">
                  <w:pPr>
                    <w:pStyle w:val="Titre5"/>
                  </w:pPr>
                  <w:r>
                    <w:t>Mars 2014</w:t>
                  </w:r>
                  <w:r w:rsidR="00C420C8" w:rsidRPr="00764C90">
                    <w:rPr>
                      <w:lang w:bidi="fr-FR"/>
                    </w:rPr>
                    <w:t xml:space="preserve"> – </w:t>
                  </w:r>
                  <w:r>
                    <w:t>Mars 2019</w:t>
                  </w:r>
                </w:p>
                <w:p w:rsidR="00791FCA" w:rsidRPr="00791FCA" w:rsidRDefault="00791FCA" w:rsidP="00791FCA"/>
                <w:p w:rsidR="00C420C8" w:rsidRDefault="003D2272" w:rsidP="008F6337">
                  <w:pPr>
                    <w:pStyle w:val="Titre5"/>
                  </w:pPr>
                  <w:r w:rsidRPr="003D2272">
                    <w:t>Assistante de vie</w:t>
                  </w:r>
                  <w:r>
                    <w:t xml:space="preserve"> 3</w:t>
                  </w:r>
                  <w:r w:rsidRPr="003D2272">
                    <w:t xml:space="preserve"> - Les gestes de la vie quotidienne : le lever, le coucher, la toilette, la préparation des repas… Tâches administratives, Les tâches du quotidien : le lit, la vaisselle, la lessive, le ménage, le repassage, les courses de proximité...attentive à la bonne santé de la personne.</w:t>
                  </w:r>
                </w:p>
                <w:p w:rsidR="003D2272" w:rsidRPr="003D2272" w:rsidRDefault="003D2272" w:rsidP="003D2272"/>
                <w:p w:rsidR="00C420C8" w:rsidRPr="00764C90" w:rsidRDefault="00C420C8" w:rsidP="008F6337"/>
                <w:p w:rsidR="00C420C8" w:rsidRPr="00764C90" w:rsidRDefault="00C420C8" w:rsidP="00832F81"/>
              </w:tc>
            </w:tr>
            <w:tr w:rsidR="00C420C8" w:rsidRPr="00764C90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7C6E3F" w:rsidRDefault="00516E37" w:rsidP="007C6E3F">
                  <w:pPr>
                    <w:pStyle w:val="Titre2"/>
                  </w:pPr>
                  <w:sdt>
                    <w:sdtPr>
                      <w:alias w:val="Formation :"/>
                      <w:tag w:val="Formation :"/>
                      <w:id w:val="1349516922"/>
                      <w:placeholder>
                        <w:docPart w:val="1A1C4B96E2854A98B7023FC40B90CD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47C68" w:rsidRPr="00347C68">
                        <w:rPr>
                          <w:lang w:bidi="fr-FR"/>
                        </w:rPr>
                        <w:t>FORMATIONS</w:t>
                      </w:r>
                    </w:sdtContent>
                  </w:sdt>
                </w:p>
                <w:p w:rsidR="007C6E3F" w:rsidRDefault="007C6E3F" w:rsidP="007C6E3F">
                  <w:pPr>
                    <w:pStyle w:val="Titre2"/>
                    <w:rPr>
                      <w:sz w:val="22"/>
                      <w:szCs w:val="22"/>
                    </w:rPr>
                  </w:pPr>
                </w:p>
                <w:p w:rsidR="00C420C8" w:rsidRPr="00791FCA" w:rsidRDefault="003D2272" w:rsidP="007C6E3F">
                  <w:pPr>
                    <w:pStyle w:val="Titre2"/>
                    <w:rPr>
                      <w:sz w:val="20"/>
                      <w:szCs w:val="20"/>
                      <w:lang w:val="en-US"/>
                    </w:rPr>
                  </w:pPr>
                  <w:r w:rsidRPr="00791FCA">
                    <w:rPr>
                      <w:sz w:val="20"/>
                      <w:szCs w:val="20"/>
                    </w:rPr>
                    <w:t xml:space="preserve">FORMATION </w:t>
                  </w:r>
                  <w:r w:rsidR="00791FCA">
                    <w:rPr>
                      <w:sz w:val="20"/>
                      <w:szCs w:val="20"/>
                    </w:rPr>
                    <w:t xml:space="preserve">PERSONNELLE </w:t>
                  </w:r>
                  <w:bookmarkStart w:id="0" w:name="_GoBack"/>
                  <w:bookmarkEnd w:id="0"/>
                  <w:r w:rsidRPr="00791FCA">
                    <w:rPr>
                      <w:sz w:val="20"/>
                      <w:szCs w:val="20"/>
                    </w:rPr>
                    <w:t xml:space="preserve">A DISTANCE ECOLE </w:t>
                  </w:r>
                  <w:r w:rsidR="007C6E3F" w:rsidRPr="00791FCA">
                    <w:rPr>
                      <w:sz w:val="20"/>
                      <w:szCs w:val="20"/>
                    </w:rPr>
                    <w:t>MINVERVE PREPARATION</w:t>
                  </w:r>
                  <w:r w:rsidRPr="00791FCA">
                    <w:rPr>
                      <w:sz w:val="20"/>
                      <w:szCs w:val="20"/>
                      <w:lang w:val="en-US"/>
                    </w:rPr>
                    <w:t xml:space="preserve"> AU DIPLOME ADVF (2019)</w:t>
                  </w:r>
                </w:p>
                <w:p w:rsidR="007C6E3F" w:rsidRDefault="007C6E3F" w:rsidP="007B2F5C">
                  <w:pPr>
                    <w:rPr>
                      <w:sz w:val="28"/>
                      <w:szCs w:val="28"/>
                      <w:lang w:val="en-US"/>
                    </w:rPr>
                  </w:pPr>
                  <w:r w:rsidRPr="007C6E3F">
                    <w:rPr>
                      <w:sz w:val="28"/>
                      <w:szCs w:val="28"/>
                      <w:lang w:val="en-US"/>
                    </w:rPr>
                    <w:t xml:space="preserve">DIPLOMES </w:t>
                  </w:r>
                </w:p>
                <w:p w:rsidR="007C6E3F" w:rsidRPr="007C6E3F" w:rsidRDefault="007C6E3F" w:rsidP="007B2F5C">
                  <w:pPr>
                    <w:rPr>
                      <w:lang w:val="en-US"/>
                    </w:rPr>
                  </w:pPr>
                </w:p>
                <w:p w:rsidR="003D2272" w:rsidRPr="00791FCA" w:rsidRDefault="003D2272" w:rsidP="007B2F5C">
                  <w:pPr>
                    <w:rPr>
                      <w:sz w:val="20"/>
                      <w:szCs w:val="20"/>
                    </w:rPr>
                  </w:pPr>
                  <w:r w:rsidRPr="00791FCA">
                    <w:rPr>
                      <w:sz w:val="20"/>
                      <w:szCs w:val="20"/>
                      <w:lang w:val="en-US"/>
                    </w:rPr>
                    <w:t xml:space="preserve">BAC PRO. </w:t>
                  </w:r>
                  <w:r w:rsidRPr="00791FCA">
                    <w:rPr>
                      <w:sz w:val="20"/>
                      <w:szCs w:val="20"/>
                    </w:rPr>
                    <w:t>G2 COMPTABILLITE 07/1982</w:t>
                  </w:r>
                </w:p>
                <w:p w:rsidR="003D2272" w:rsidRPr="00791FCA" w:rsidRDefault="003D2272" w:rsidP="007B2F5C">
                  <w:pPr>
                    <w:rPr>
                      <w:sz w:val="20"/>
                      <w:szCs w:val="20"/>
                    </w:rPr>
                  </w:pPr>
                  <w:r w:rsidRPr="00791FCA">
                    <w:rPr>
                      <w:sz w:val="20"/>
                      <w:szCs w:val="20"/>
                    </w:rPr>
                    <w:t>CAP AIDE COMPTABLE DACTYLOGRAPIE 07/1979</w:t>
                  </w:r>
                </w:p>
                <w:p w:rsidR="003D2272" w:rsidRDefault="003D2272" w:rsidP="007B2F5C"/>
                <w:p w:rsidR="003D2272" w:rsidRPr="00764C90" w:rsidRDefault="003D2272" w:rsidP="007B2F5C"/>
              </w:tc>
            </w:tr>
            <w:tr w:rsidR="00C420C8" w:rsidRPr="00764C90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3D2272" w:rsidRPr="00764C90" w:rsidRDefault="003D2272" w:rsidP="003D2272">
                  <w:pPr>
                    <w:jc w:val="both"/>
                  </w:pPr>
                </w:p>
              </w:tc>
            </w:tr>
          </w:tbl>
          <w:p w:rsidR="00C420C8" w:rsidRPr="00764C90" w:rsidRDefault="00C420C8" w:rsidP="003856C9"/>
        </w:tc>
      </w:tr>
    </w:tbl>
    <w:p w:rsidR="003F5FDB" w:rsidRPr="00764C90" w:rsidRDefault="003F5FDB" w:rsidP="00841714">
      <w:pPr>
        <w:pStyle w:val="Sansinterligne"/>
      </w:pPr>
    </w:p>
    <w:sectPr w:rsidR="003F5FDB" w:rsidRPr="00764C90" w:rsidSect="00E75BD3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E37" w:rsidRDefault="00516E37" w:rsidP="003856C9">
      <w:pPr>
        <w:spacing w:after="0" w:line="240" w:lineRule="auto"/>
      </w:pPr>
      <w:r>
        <w:separator/>
      </w:r>
    </w:p>
  </w:endnote>
  <w:endnote w:type="continuationSeparator" w:id="0">
    <w:p w:rsidR="00516E37" w:rsidRDefault="00516E3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e 4" title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e libre 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e libre 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e libre 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e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e libre 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e libre 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e libre 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e libre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e libre 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8D1697F" id="Groupe 4" o:spid="_x0000_s1026" alt="Titre : Image de pied de page avec rectangles gris dans différent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">
              <o:lock v:ext="edit" aspectratio="t"/>
              <v:shape id="Forme libre 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 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fr-FR"/>
          </w:rPr>
          <w:fldChar w:fldCharType="begin"/>
        </w:r>
        <w:r w:rsidR="001765FE">
          <w:rPr>
            <w:lang w:bidi="fr-FR"/>
          </w:rPr>
          <w:instrText xml:space="preserve"> PAGE   \* MERGEFORMAT </w:instrText>
        </w:r>
        <w:r w:rsidR="001765FE">
          <w:rPr>
            <w:lang w:bidi="fr-FR"/>
          </w:rPr>
          <w:fldChar w:fldCharType="separate"/>
        </w:r>
        <w:r w:rsidR="00764C90">
          <w:rPr>
            <w:noProof/>
            <w:lang w:bidi="fr-FR"/>
          </w:rPr>
          <w:t>2</w:t>
        </w:r>
        <w:r w:rsidR="001765FE">
          <w:rPr>
            <w:noProof/>
            <w:lang w:bidi="fr-F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e 4" title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e libre 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e libre 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e libre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e libre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e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e libre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e libre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e libre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e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EFFA743" id="Groupe 4" o:spid="_x0000_s1026" alt="Titre : Image de pied de page avec rectangles gris dans différent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">
              <o:lock v:ext="edit" aspectratio="t"/>
              <v:shape id="Forme libre 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E37" w:rsidRDefault="00516E37" w:rsidP="003856C9">
      <w:pPr>
        <w:spacing w:after="0" w:line="240" w:lineRule="auto"/>
      </w:pPr>
      <w:r>
        <w:separator/>
      </w:r>
    </w:p>
  </w:footnote>
  <w:footnote w:type="continuationSeparator" w:id="0">
    <w:p w:rsidR="00516E37" w:rsidRDefault="00516E3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e 17" title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e libre 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e libre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e libre 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e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e libre 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e libre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e libre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e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e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e libre 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2F59677" id="Groupe 17" o:spid="_x0000_s1026" alt="Titre : Image d’en-tête avec rectangles gris sous différent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">
              <o:lock v:ext="edit" aspectratio="t"/>
              <v:shape id="Forme libre 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 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e 17" title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e libre 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e libre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e libre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e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e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e libre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e libre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e libre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e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e libre 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55CDDDD" id="Groupe 17" o:spid="_x0000_s1026" alt="Titre : Image d’en-tête avec rectangles gris sous différent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">
              <o:lock v:ext="edit" aspectratio="t"/>
              <v:shape id="Forme libre 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72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47C68"/>
    <w:rsid w:val="003856C9"/>
    <w:rsid w:val="00396369"/>
    <w:rsid w:val="003D2272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16E37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64C90"/>
    <w:rsid w:val="007803B7"/>
    <w:rsid w:val="00791FCA"/>
    <w:rsid w:val="007A7C08"/>
    <w:rsid w:val="007B2F5C"/>
    <w:rsid w:val="007C5F05"/>
    <w:rsid w:val="007C6D09"/>
    <w:rsid w:val="007C6E3F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75BD3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0EB98"/>
  <w15:chartTrackingRefBased/>
  <w15:docId w15:val="{5458F9F2-A4DC-4EC1-8C7E-C5F7A73A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Titre1">
    <w:name w:val="heading 1"/>
    <w:basedOn w:val="Normal"/>
    <w:link w:val="Titre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A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A5"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E20E6"/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053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rsid w:val="00463463"/>
    <w:rPr>
      <w:rFonts w:asciiTheme="majorHAnsi" w:eastAsiaTheme="majorEastAsia" w:hAnsiTheme="majorHAnsi" w:cstheme="majorBidi"/>
    </w:rPr>
  </w:style>
  <w:style w:type="paragraph" w:styleId="Sansinterligne">
    <w:name w:val="No Spacing"/>
    <w:uiPriority w:val="12"/>
    <w:qFormat/>
    <w:rsid w:val="005A7E57"/>
    <w:pPr>
      <w:spacing w:after="0" w:line="240" w:lineRule="auto"/>
    </w:pPr>
  </w:style>
  <w:style w:type="paragraph" w:customStyle="1" w:styleId="Lignegraphique">
    <w:name w:val="Ligne graphiqu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714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841714"/>
  </w:style>
  <w:style w:type="paragraph" w:styleId="Normalcentr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4171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41714"/>
  </w:style>
  <w:style w:type="paragraph" w:styleId="Corpsdetexte2">
    <w:name w:val="Body Text 2"/>
    <w:basedOn w:val="Normal"/>
    <w:link w:val="Corpsdetexte2Car"/>
    <w:uiPriority w:val="99"/>
    <w:semiHidden/>
    <w:unhideWhenUsed/>
    <w:rsid w:val="0084171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41714"/>
  </w:style>
  <w:style w:type="paragraph" w:styleId="Corpsdetexte3">
    <w:name w:val="Body Text 3"/>
    <w:basedOn w:val="Normal"/>
    <w:link w:val="Corpsdetex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41714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841714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41714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41714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841714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841714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41714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841714"/>
  </w:style>
  <w:style w:type="table" w:styleId="Grillecouleur">
    <w:name w:val="Colorful Grid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41714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1714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17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1714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41714"/>
  </w:style>
  <w:style w:type="character" w:customStyle="1" w:styleId="DateCar">
    <w:name w:val="Date Car"/>
    <w:basedOn w:val="Policepardfaut"/>
    <w:link w:val="Date"/>
    <w:uiPriority w:val="99"/>
    <w:semiHidden/>
    <w:rsid w:val="00841714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41714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841714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841714"/>
  </w:style>
  <w:style w:type="character" w:styleId="Accentuation">
    <w:name w:val="Emphasis"/>
    <w:basedOn w:val="Policepardfaut"/>
    <w:uiPriority w:val="20"/>
    <w:semiHidden/>
    <w:unhideWhenUsed/>
    <w:qFormat/>
    <w:rsid w:val="00841714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41714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1714"/>
    <w:rPr>
      <w:szCs w:val="20"/>
    </w:rPr>
  </w:style>
  <w:style w:type="table" w:styleId="TableauGrille1Clair">
    <w:name w:val="Grid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6Car">
    <w:name w:val="Titre 6 Car"/>
    <w:basedOn w:val="Policepardfaut"/>
    <w:link w:val="Titre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841714"/>
  </w:style>
  <w:style w:type="paragraph" w:styleId="AdresseHTML">
    <w:name w:val="HTML Address"/>
    <w:basedOn w:val="Normal"/>
    <w:link w:val="Adresse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841714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84171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841714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1714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84171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41714"/>
    <w:rPr>
      <w:i/>
      <w:iCs/>
      <w:color w:val="37B6AE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841714"/>
  </w:style>
  <w:style w:type="paragraph" w:styleId="Liste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841714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841714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841714"/>
  </w:style>
  <w:style w:type="character" w:styleId="Numrodepage">
    <w:name w:val="page number"/>
    <w:basedOn w:val="Policepardfaut"/>
    <w:uiPriority w:val="99"/>
    <w:semiHidden/>
    <w:unhideWhenUsed/>
    <w:rsid w:val="00841714"/>
  </w:style>
  <w:style w:type="table" w:styleId="Tableausimple1">
    <w:name w:val="Plain Table 1"/>
    <w:basedOn w:val="Tableau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41714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41714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841714"/>
  </w:style>
  <w:style w:type="character" w:customStyle="1" w:styleId="SalutationsCar">
    <w:name w:val="Salutations Car"/>
    <w:basedOn w:val="Policepardfaut"/>
    <w:link w:val="Salutations"/>
    <w:uiPriority w:val="99"/>
    <w:semiHidden/>
    <w:rsid w:val="00841714"/>
  </w:style>
  <w:style w:type="paragraph" w:styleId="Signature">
    <w:name w:val="Signature"/>
    <w:basedOn w:val="Normal"/>
    <w:link w:val="Signatu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841714"/>
  </w:style>
  <w:style w:type="character" w:styleId="lev">
    <w:name w:val="Strong"/>
    <w:basedOn w:val="Policepardfaut"/>
    <w:uiPriority w:val="22"/>
    <w:semiHidden/>
    <w:unhideWhenUsed/>
    <w:qFormat/>
    <w:rsid w:val="00841714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que">
    <w:name w:val="Graphique"/>
    <w:basedOn w:val="Normal"/>
    <w:next w:val="Titre3"/>
    <w:link w:val="Caractredegraphique"/>
    <w:uiPriority w:val="10"/>
    <w:qFormat/>
    <w:rsid w:val="00C420C8"/>
    <w:pPr>
      <w:spacing w:before="320" w:after="80"/>
    </w:pPr>
  </w:style>
  <w:style w:type="character" w:customStyle="1" w:styleId="Caractredegraphique">
    <w:name w:val="Caractère de graphique"/>
    <w:basedOn w:val="Policepardfaut"/>
    <w:link w:val="Graphique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bo\AppData\Roaming\Microsoft\Templates\C.V.%20cr&#233;atif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734C0268014C07A7EF805884C626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93B518-39F3-449E-9ADB-45BF8B0B2635}"/>
      </w:docPartPr>
      <w:docPartBody>
        <w:p w:rsidR="00000000" w:rsidRDefault="002638E2">
          <w:pPr>
            <w:pStyle w:val="30734C0268014C07A7EF805884C626DB"/>
          </w:pPr>
          <w:r w:rsidRPr="00764C90">
            <w:rPr>
              <w:lang w:bidi="fr-FR"/>
            </w:rPr>
            <w:t>E-mail</w:t>
          </w:r>
        </w:p>
      </w:docPartBody>
    </w:docPart>
    <w:docPart>
      <w:docPartPr>
        <w:name w:val="28EF9F5236F9403B82EBE8F61729C8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00CFCC-0CD5-4318-925E-8F57072431DF}"/>
      </w:docPartPr>
      <w:docPartBody>
        <w:p w:rsidR="00000000" w:rsidRDefault="002638E2">
          <w:pPr>
            <w:pStyle w:val="28EF9F5236F9403B82EBE8F61729C855"/>
          </w:pPr>
          <w:r w:rsidRPr="00764C90">
            <w:rPr>
              <w:lang w:bidi="fr-FR"/>
            </w:rPr>
            <w:t>Téléphone</w:t>
          </w:r>
        </w:p>
      </w:docPartBody>
    </w:docPart>
    <w:docPart>
      <w:docPartPr>
        <w:name w:val="EDF5042E9778491DACC537E518D06C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A5BE69-DD6F-4129-8605-D9FD0F27F882}"/>
      </w:docPartPr>
      <w:docPartBody>
        <w:p w:rsidR="00000000" w:rsidRDefault="002638E2">
          <w:pPr>
            <w:pStyle w:val="EDF5042E9778491DACC537E518D06C44"/>
          </w:pPr>
          <w:r w:rsidRPr="00764C90">
            <w:rPr>
              <w:lang w:bidi="fr-FR"/>
            </w:rPr>
            <w:t>Objectif</w:t>
          </w:r>
        </w:p>
      </w:docPartBody>
    </w:docPart>
    <w:docPart>
      <w:docPartPr>
        <w:name w:val="5A8CAF2E68C34AC4BC0CBE429D4D4B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DF1088-0358-4C6C-A2C8-E8C47E8C5123}"/>
      </w:docPartPr>
      <w:docPartBody>
        <w:p w:rsidR="00000000" w:rsidRDefault="002638E2">
          <w:pPr>
            <w:pStyle w:val="5A8CAF2E68C34AC4BC0CBE429D4D4B54"/>
          </w:pPr>
          <w:r w:rsidRPr="00347C68">
            <w:rPr>
              <w:lang w:bidi="fr-FR"/>
            </w:rPr>
            <w:t>EXPERIENCES PROFESSIONNELLES</w:t>
          </w:r>
        </w:p>
      </w:docPartBody>
    </w:docPart>
    <w:docPart>
      <w:docPartPr>
        <w:name w:val="1A1C4B96E2854A98B7023FC40B90CD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8F53B-810C-4F71-B7EE-E2BAE6C738FF}"/>
      </w:docPartPr>
      <w:docPartBody>
        <w:p w:rsidR="00000000" w:rsidRDefault="002638E2">
          <w:pPr>
            <w:pStyle w:val="1A1C4B96E2854A98B7023FC40B90CDE7"/>
          </w:pPr>
          <w:r w:rsidRPr="00347C68">
            <w:rPr>
              <w:lang w:bidi="fr-FR"/>
            </w:rPr>
            <w:t>FORMATIONS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E2"/>
    <w:rsid w:val="0026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E8566CC60845309A5BB1F08DF2AAD9">
    <w:name w:val="FDE8566CC60845309A5BB1F08DF2AAD9"/>
  </w:style>
  <w:style w:type="paragraph" w:customStyle="1" w:styleId="30734C0268014C07A7EF805884C626DB">
    <w:name w:val="30734C0268014C07A7EF805884C626DB"/>
  </w:style>
  <w:style w:type="paragraph" w:customStyle="1" w:styleId="28EF9F5236F9403B82EBE8F61729C855">
    <w:name w:val="28EF9F5236F9403B82EBE8F61729C855"/>
  </w:style>
  <w:style w:type="paragraph" w:customStyle="1" w:styleId="6164429D6E704FDE98B44360C9B5B7B9">
    <w:name w:val="6164429D6E704FDE98B44360C9B5B7B9"/>
  </w:style>
  <w:style w:type="paragraph" w:customStyle="1" w:styleId="DCBB2380FEB54A5C9D47EEBB69DC871B">
    <w:name w:val="DCBB2380FEB54A5C9D47EEBB69DC871B"/>
  </w:style>
  <w:style w:type="paragraph" w:customStyle="1" w:styleId="EDF5042E9778491DACC537E518D06C44">
    <w:name w:val="EDF5042E9778491DACC537E518D06C44"/>
  </w:style>
  <w:style w:type="paragraph" w:customStyle="1" w:styleId="05C9280A4E814A19BF9762EB01EF29C7">
    <w:name w:val="05C9280A4E814A19BF9762EB01EF29C7"/>
  </w:style>
  <w:style w:type="paragraph" w:customStyle="1" w:styleId="BD1A79C6FC6C4A6492BBC5099C8942F3">
    <w:name w:val="BD1A79C6FC6C4A6492BBC5099C8942F3"/>
  </w:style>
  <w:style w:type="paragraph" w:customStyle="1" w:styleId="31C56E6E82C44856AEDA3C172DF1FB18">
    <w:name w:val="31C56E6E82C44856AEDA3C172DF1FB18"/>
  </w:style>
  <w:style w:type="paragraph" w:customStyle="1" w:styleId="5A8CAF2E68C34AC4BC0CBE429D4D4B54">
    <w:name w:val="5A8CAF2E68C34AC4BC0CBE429D4D4B54"/>
  </w:style>
  <w:style w:type="paragraph" w:customStyle="1" w:styleId="F73BBCBEBECB4A2F9316C36542A9A416">
    <w:name w:val="F73BBCBEBECB4A2F9316C36542A9A416"/>
  </w:style>
  <w:style w:type="paragraph" w:customStyle="1" w:styleId="E7396033D94444E9BC1A33E7070BB203">
    <w:name w:val="E7396033D94444E9BC1A33E7070BB203"/>
  </w:style>
  <w:style w:type="paragraph" w:customStyle="1" w:styleId="E995F342F1DD4AADBF77DED8440AA823">
    <w:name w:val="E995F342F1DD4AADBF77DED8440AA823"/>
  </w:style>
  <w:style w:type="paragraph" w:customStyle="1" w:styleId="99F69BA4CB6E4051BDB8050523046226">
    <w:name w:val="99F69BA4CB6E4051BDB8050523046226"/>
  </w:style>
  <w:style w:type="paragraph" w:customStyle="1" w:styleId="3651EF45C6714F5D94CF3FB82C79086F">
    <w:name w:val="3651EF45C6714F5D94CF3FB82C79086F"/>
  </w:style>
  <w:style w:type="paragraph" w:customStyle="1" w:styleId="CB5373DD321342928B17C509815D863D">
    <w:name w:val="CB5373DD321342928B17C509815D863D"/>
  </w:style>
  <w:style w:type="paragraph" w:customStyle="1" w:styleId="6A00A33A765A43E9912719F74CFCDB5F">
    <w:name w:val="6A00A33A765A43E9912719F74CFCDB5F"/>
  </w:style>
  <w:style w:type="paragraph" w:customStyle="1" w:styleId="913FC5B1DE8C4B638CD1F206CC948FA9">
    <w:name w:val="913FC5B1DE8C4B638CD1F206CC948FA9"/>
  </w:style>
  <w:style w:type="paragraph" w:customStyle="1" w:styleId="1A1C4B96E2854A98B7023FC40B90CDE7">
    <w:name w:val="1A1C4B96E2854A98B7023FC40B90CDE7"/>
  </w:style>
  <w:style w:type="paragraph" w:customStyle="1" w:styleId="1A5A173FE357433EAB64659B1F57E612">
    <w:name w:val="1A5A173FE357433EAB64659B1F57E612"/>
  </w:style>
  <w:style w:type="paragraph" w:customStyle="1" w:styleId="1D36E7098F374633837B91E2C06DA0C8">
    <w:name w:val="1D36E7098F374633837B91E2C06DA0C8"/>
  </w:style>
  <w:style w:type="paragraph" w:customStyle="1" w:styleId="D14435A7E8AE4AA98A8FF6470002DE38">
    <w:name w:val="D14435A7E8AE4AA98A8FF6470002DE38"/>
  </w:style>
  <w:style w:type="paragraph" w:customStyle="1" w:styleId="EF70230823E446E6AFEEA0FDCEA4CF51">
    <w:name w:val="EF70230823E446E6AFEEA0FDCEA4CF51"/>
  </w:style>
  <w:style w:type="paragraph" w:customStyle="1" w:styleId="95B18E5A2AE0497CB667DC3A0346A2BE">
    <w:name w:val="95B18E5A2AE0497CB667DC3A0346A2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créatif, conçu par MOO</Template>
  <TotalTime>36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FRANCOISE TAMBOUEZ</dc:creator>
  <cp:keywords/>
  <dc:description/>
  <cp:lastModifiedBy>FRANCOISE TAMBOUEZ</cp:lastModifiedBy>
  <cp:revision>2</cp:revision>
  <cp:lastPrinted>2019-03-15T09:14:00Z</cp:lastPrinted>
  <dcterms:created xsi:type="dcterms:W3CDTF">2019-03-15T08:39:00Z</dcterms:created>
  <dcterms:modified xsi:type="dcterms:W3CDTF">2019-03-15T09:15:00Z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