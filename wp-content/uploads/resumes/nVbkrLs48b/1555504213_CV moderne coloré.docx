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CE" w:rsidRDefault="00BC38A2" w:rsidP="00E76932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9AD31C" wp14:editId="0C1F51F2">
                <wp:simplePos x="0" y="0"/>
                <wp:positionH relativeFrom="column">
                  <wp:posOffset>724236</wp:posOffset>
                </wp:positionH>
                <wp:positionV relativeFrom="paragraph">
                  <wp:posOffset>-587337</wp:posOffset>
                </wp:positionV>
                <wp:extent cx="1840865" cy="878056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87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76932" w:rsidRDefault="008C4702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38A2">
                              <w:rPr>
                                <w:rFonts w:ascii="Corbel" w:hAnsi="Corbel" w:cs="SegoePro-Light"/>
                                <w:b/>
                                <w:color w:val="E36C0A" w:themeColor="accent6" w:themeShade="BF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Nancy</w:t>
                            </w:r>
                            <w:r w:rsidRPr="00BC38A2">
                              <w:rPr>
                                <w:rFonts w:ascii="Corbel" w:hAnsi="Corbel" w:cs="SegoePro-Light"/>
                                <w:b/>
                                <w:color w:val="F79646" w:themeColor="accent6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C38A2">
                              <w:rPr>
                                <w:rFonts w:ascii="Corbel" w:hAnsi="Corbel" w:cs="SegoePro-Light"/>
                                <w:b/>
                                <w:color w:val="FABF8F" w:themeColor="accent6" w:themeTint="99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AD31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57.05pt;margin-top:-46.25pt;width:144.95pt;height:69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" filled="f" stroked="f">
                <v:textbox>
                  <w:txbxContent>
                    <w:p w:rsidR="00533C46" w:rsidRPr="00E76932" w:rsidRDefault="008C4702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38A2">
                        <w:rPr>
                          <w:rFonts w:ascii="Corbel" w:hAnsi="Corbel" w:cs="SegoePro-Light"/>
                          <w:b/>
                          <w:color w:val="E36C0A" w:themeColor="accent6" w:themeShade="BF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Nancy</w:t>
                      </w:r>
                      <w:r w:rsidRPr="00BC38A2">
                        <w:rPr>
                          <w:rFonts w:ascii="Corbel" w:hAnsi="Corbel" w:cs="SegoePro-Light"/>
                          <w:b/>
                          <w:color w:val="F79646" w:themeColor="accent6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C38A2">
                        <w:rPr>
                          <w:rFonts w:ascii="Corbel" w:hAnsi="Corbel" w:cs="SegoePro-Light"/>
                          <w:b/>
                          <w:color w:val="FABF8F" w:themeColor="accent6" w:themeTint="99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COUCHY</w:t>
                      </w:r>
                    </w:p>
                  </w:txbxContent>
                </v:textbox>
              </v:shape>
            </w:pict>
          </mc:Fallback>
        </mc:AlternateContent>
      </w:r>
      <w:r w:rsidR="008C470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9E5836" wp14:editId="3F99D8CF">
                <wp:simplePos x="0" y="0"/>
                <wp:positionH relativeFrom="column">
                  <wp:posOffset>3453990</wp:posOffset>
                </wp:positionH>
                <wp:positionV relativeFrom="paragraph">
                  <wp:posOffset>0</wp:posOffset>
                </wp:positionV>
                <wp:extent cx="3011805" cy="684530"/>
                <wp:effectExtent l="0" t="0" r="0" b="1270"/>
                <wp:wrapThrough wrapText="bothSides">
                  <wp:wrapPolygon edited="0">
                    <wp:start x="182" y="0"/>
                    <wp:lineTo x="182" y="20839"/>
                    <wp:lineTo x="21131" y="20839"/>
                    <wp:lineTo x="21131" y="0"/>
                    <wp:lineTo x="182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75570E" w:rsidRDefault="001C7BC6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935795"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érieuse , Motivée , Dynamique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5836" id="Zone de texte 13" o:spid="_x0000_s1027" type="#_x0000_t202" style="position:absolute;left:0;text-align:left;margin-left:271.95pt;margin-top:0;width:237.15pt;height:5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" filled="f" stroked="f">
                <v:textbox>
                  <w:txbxContent>
                    <w:p w:rsidR="00533C46" w:rsidRPr="0075570E" w:rsidRDefault="001C7BC6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935795"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érieuse , Motivée , Dynamique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93E26" w:rsidRDefault="00945931" w:rsidP="00E76932">
      <w:pPr>
        <w:jc w:val="both"/>
        <w:sectPr w:rsidR="00F93E26" w:rsidSect="00F93E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 w:rsidRPr="00945931">
        <w:t xml:space="preserve"> </w:t>
      </w:r>
    </w:p>
    <w:p w:rsidR="00AF7C19" w:rsidRDefault="007A42B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E487F" wp14:editId="7EFDE775">
                <wp:simplePos x="0" y="0"/>
                <wp:positionH relativeFrom="margin">
                  <wp:align>center</wp:align>
                </wp:positionH>
                <wp:positionV relativeFrom="paragraph">
                  <wp:posOffset>8057440</wp:posOffset>
                </wp:positionV>
                <wp:extent cx="3655060" cy="47625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06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A23060" w:rsidRDefault="00533C46" w:rsidP="00A2306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8329F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Sport , Lecture , biologie</w:t>
                            </w:r>
                            <w:r w:rsidR="00A2306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487F" id="Zone de texte 76" o:spid="_x0000_s1028" type="#_x0000_t202" style="position:absolute;margin-left:0;margin-top:634.45pt;width:287.8pt;height:37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" filled="f" stroked="f">
                <v:textbox>
                  <w:txbxContent>
                    <w:p w:rsidR="00533C46" w:rsidRPr="00A23060" w:rsidRDefault="00533C46" w:rsidP="00A2306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8329F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Sport , Lecture , biologie</w:t>
                      </w:r>
                      <w:r w:rsidR="00A2306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6FA0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E5B0E58" wp14:editId="7F68D7AB">
                <wp:simplePos x="0" y="0"/>
                <wp:positionH relativeFrom="column">
                  <wp:posOffset>1220470</wp:posOffset>
                </wp:positionH>
                <wp:positionV relativeFrom="paragraph">
                  <wp:posOffset>4767580</wp:posOffset>
                </wp:positionV>
                <wp:extent cx="3865880" cy="139065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8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4228E2" w:rsidRDefault="009C6FA0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2015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Baccalauréat Professionnel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Default="009C6FA0" w:rsidP="00791F2D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Accompagnement soins et services à la personne</w:t>
                            </w:r>
                          </w:p>
                          <w:p w:rsidR="00533C46" w:rsidRPr="004228E2" w:rsidRDefault="009C6FA0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2014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8329F0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EP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4B60AA" w:rsidRDefault="009C6FA0" w:rsidP="00791F2D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Accompagnement soins et service à la personne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0E58" id="Zone de texte 36" o:spid="_x0000_s1029" type="#_x0000_t202" style="position:absolute;margin-left:96.1pt;margin-top:375.4pt;width:304.4pt;height:109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" filled="f" stroked="f">
                <v:textbox>
                  <w:txbxContent>
                    <w:p w:rsidR="00533C46" w:rsidRPr="004228E2" w:rsidRDefault="009C6FA0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2015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Baccalauréat Professionnel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Default="009C6FA0" w:rsidP="00791F2D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Accompagnement soins et services à la personne</w:t>
                      </w:r>
                    </w:p>
                    <w:p w:rsidR="00533C46" w:rsidRPr="004228E2" w:rsidRDefault="009C6FA0" w:rsidP="004B60AA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2014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B</w:t>
                      </w:r>
                      <w:r w:rsidR="008329F0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EP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4B60AA" w:rsidRDefault="009C6FA0" w:rsidP="00791F2D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Accompagnement soins et service à la personne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12D" w:rsidRPr="00F52B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409250" wp14:editId="225D664B">
                <wp:simplePos x="0" y="0"/>
                <wp:positionH relativeFrom="column">
                  <wp:posOffset>1220470</wp:posOffset>
                </wp:positionH>
                <wp:positionV relativeFrom="paragraph">
                  <wp:posOffset>1323975</wp:posOffset>
                </wp:positionV>
                <wp:extent cx="4505325" cy="2917825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91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33C46" w:rsidRPr="002303A4" w:rsidRDefault="00EA7A0A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Novembre 2015 – Avril 2019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A855B7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Kangourou kids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012D"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 xml:space="preserve"> Nounou</w:t>
                            </w:r>
                          </w:p>
                          <w:p w:rsidR="00533C46" w:rsidRDefault="00D61A23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Sortie d’</w:t>
                            </w:r>
                            <w:r w:rsidR="0022266D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école , 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crèche.</w:t>
                            </w:r>
                          </w:p>
                          <w:p w:rsidR="00533C46" w:rsidRPr="002303A4" w:rsidRDefault="00D61A23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Aide au repas ,</w:t>
                            </w:r>
                            <w:r w:rsidR="00935795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aide aux devoirs,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266D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préparation de repas , </w:t>
                            </w:r>
                            <w:r w:rsidR="00AE1025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toilettes, changes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533C46" w:rsidRPr="002303A4" w:rsidRDefault="00AE1025" w:rsidP="00791F2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Animation , activités</w:t>
                            </w:r>
                            <w:r w:rsidR="00533C46" w:rsidRPr="002303A4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:rsidR="00533C46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:rsidR="00533C46" w:rsidRPr="002303A4" w:rsidRDefault="00172969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Novembre 2016 – Actuellement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 Ecole</w:t>
                            </w:r>
                            <w:r w:rsidR="00AE1025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1025"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Animatrice</w:t>
                            </w:r>
                          </w:p>
                          <w:p w:rsidR="00533C46" w:rsidRDefault="00AE102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Surveillance périscolaire</w:t>
                            </w:r>
                            <w:r w:rsidR="0022266D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533C46" w:rsidRPr="002303A4" w:rsidRDefault="00AE102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Activités</w:t>
                            </w:r>
                            <w:r w:rsidR="00547BBB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ludothèque </w:t>
                            </w:r>
                            <w:r w:rsidR="00EA7A0A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deux</w:t>
                            </w:r>
                            <w:r w:rsidR="00A9012D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fois par semaine</w:t>
                            </w:r>
                          </w:p>
                          <w:p w:rsidR="00533C46" w:rsidRPr="0022266D" w:rsidRDefault="0022266D" w:rsidP="002303A4">
                            <w:pPr>
                              <w:pStyle w:val="Textedebulles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Être à l’écoute , s’assurer de la sécurité des enfants</w:t>
                            </w:r>
                          </w:p>
                          <w:p w:rsidR="009C6FA0" w:rsidRDefault="009C6FA0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:rsidR="00533C46" w:rsidRPr="002303A4" w:rsidRDefault="00A9012D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Entre mai 2013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Avril 2015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Stagiaire</w:t>
                            </w:r>
                          </w:p>
                          <w:p w:rsidR="00533C46" w:rsidRDefault="0022266D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EHPAD, SSR , école maternelle , ludothèque</w:t>
                            </w:r>
                          </w:p>
                          <w:p w:rsidR="00533C46" w:rsidRPr="002303A4" w:rsidRDefault="0022266D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Aide au repas , aide à la toilettes , réfections de lit</w:t>
                            </w:r>
                            <w:r w:rsidR="009C6FA0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, ménage.</w:t>
                            </w:r>
                          </w:p>
                          <w:p w:rsidR="00533C46" w:rsidRPr="002303A4" w:rsidRDefault="0022266D" w:rsidP="00791F2D">
                            <w:pPr>
                              <w:pStyle w:val="Textedebulles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Animation </w:t>
                            </w:r>
                            <w:r w:rsidR="00EA7A0A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activité </w:t>
                            </w:r>
                            <w:r w:rsidR="00EA7A0A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soins 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adapter à l’âge ( adulte ou enfants ) </w:t>
                            </w:r>
                          </w:p>
                          <w:p w:rsidR="00533C46" w:rsidRPr="004B60AA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9250" id="Zone de texte 83" o:spid="_x0000_s1030" type="#_x0000_t202" style="position:absolute;margin-left:96.1pt;margin-top:104.25pt;width:354.75pt;height:22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" filled="f" stroked="f">
                <v:textbox>
                  <w:txbxContent>
                    <w:p w:rsidR="00533C46" w:rsidRPr="002303A4" w:rsidRDefault="00EA7A0A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Novembre 2015 – Avril 2019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A855B7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Kangourou kids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A9012D"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 xml:space="preserve"> Nounou</w:t>
                      </w:r>
                    </w:p>
                    <w:p w:rsidR="00533C46" w:rsidRDefault="00D61A23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Sortie d’</w:t>
                      </w:r>
                      <w:r w:rsidR="0022266D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école , 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crèche.</w:t>
                      </w:r>
                    </w:p>
                    <w:p w:rsidR="00533C46" w:rsidRPr="002303A4" w:rsidRDefault="00D61A23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Aide au repas ,</w:t>
                      </w:r>
                      <w:r w:rsidR="00935795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aide aux devoirs,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22266D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préparation de repas , </w:t>
                      </w:r>
                      <w:r w:rsidR="00AE1025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toilettes, changes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533C46" w:rsidRPr="002303A4" w:rsidRDefault="00AE1025" w:rsidP="00791F2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Animation , activités</w:t>
                      </w:r>
                      <w:r w:rsidR="00533C46" w:rsidRPr="002303A4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..</w:t>
                      </w:r>
                    </w:p>
                    <w:p w:rsidR="00533C46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:rsidR="00533C46" w:rsidRPr="002303A4" w:rsidRDefault="00172969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Novembre 2016 – Actuellement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 Ecole</w:t>
                      </w:r>
                      <w:r w:rsidR="00AE1025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AE1025"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Animatrice</w:t>
                      </w:r>
                    </w:p>
                    <w:p w:rsidR="00533C46" w:rsidRDefault="00AE102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Surveillance périscolaire</w:t>
                      </w:r>
                      <w:r w:rsidR="0022266D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 </w:t>
                      </w:r>
                    </w:p>
                    <w:p w:rsidR="00533C46" w:rsidRPr="002303A4" w:rsidRDefault="00AE102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Activités</w:t>
                      </w:r>
                      <w:r w:rsidR="00547BBB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ludothèque </w:t>
                      </w:r>
                      <w:r w:rsidR="00EA7A0A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deux</w:t>
                      </w:r>
                      <w:r w:rsidR="00A9012D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fois par semaine</w:t>
                      </w:r>
                    </w:p>
                    <w:p w:rsidR="00533C46" w:rsidRPr="0022266D" w:rsidRDefault="0022266D" w:rsidP="002303A4">
                      <w:pPr>
                        <w:pStyle w:val="Textedebulles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Être à l’écoute , s’assurer de la sécurité des enfants</w:t>
                      </w:r>
                    </w:p>
                    <w:p w:rsidR="009C6FA0" w:rsidRDefault="009C6FA0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:rsidR="00533C46" w:rsidRPr="002303A4" w:rsidRDefault="00A9012D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Entre mai 2013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Avril 2015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Stagiaire</w:t>
                      </w:r>
                    </w:p>
                    <w:p w:rsidR="00533C46" w:rsidRDefault="0022266D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EHPAD, SSR , école maternelle , ludothèque</w:t>
                      </w:r>
                    </w:p>
                    <w:p w:rsidR="00533C46" w:rsidRPr="002303A4" w:rsidRDefault="0022266D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Aide au repas , aide à la toilettes , réfections de lit</w:t>
                      </w:r>
                      <w:r w:rsidR="009C6FA0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, ménage.</w:t>
                      </w:r>
                    </w:p>
                    <w:p w:rsidR="00533C46" w:rsidRPr="002303A4" w:rsidRDefault="0022266D" w:rsidP="00791F2D">
                      <w:pPr>
                        <w:pStyle w:val="Textedebulles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Animation </w:t>
                      </w:r>
                      <w:r w:rsidR="00EA7A0A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activité </w:t>
                      </w:r>
                      <w:r w:rsidR="00EA7A0A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, soins 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adapter à l’âge ( adulte ou enfants ) </w:t>
                      </w:r>
                    </w:p>
                    <w:p w:rsidR="00533C46" w:rsidRPr="004B60AA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55B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7034B3" wp14:editId="742A1C9E">
                <wp:simplePos x="0" y="0"/>
                <wp:positionH relativeFrom="column">
                  <wp:posOffset>-715010</wp:posOffset>
                </wp:positionH>
                <wp:positionV relativeFrom="paragraph">
                  <wp:posOffset>1178560</wp:posOffset>
                </wp:positionV>
                <wp:extent cx="1459865" cy="3667125"/>
                <wp:effectExtent l="0" t="0" r="0" b="9525"/>
                <wp:wrapThrough wrapText="bothSides">
                  <wp:wrapPolygon edited="0">
                    <wp:start x="564" y="0"/>
                    <wp:lineTo x="564" y="21544"/>
                    <wp:lineTo x="20576" y="21544"/>
                    <wp:lineTo x="20576" y="0"/>
                    <wp:lineTo x="564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8131F3" w:rsidRDefault="00EA7A0A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rue schmitt Ratte</w:t>
                            </w:r>
                            <w:r w:rsidR="0017296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77120 Coulommiers</w:t>
                            </w: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8329F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07 67</w:t>
                            </w:r>
                            <w:r w:rsidR="001C7BC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329F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03 15 23</w:t>
                            </w:r>
                          </w:p>
                          <w:p w:rsidR="00533C46" w:rsidRPr="008131F3" w:rsidRDefault="001C7BC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="00A855B7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</w:t>
                            </w:r>
                            <w:r w:rsidRPr="001C7BC6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couchy.nancy@hotmail.</w:t>
                            </w: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</w:t>
                            </w:r>
                          </w:p>
                          <w:p w:rsidR="00A23060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A855B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07/10/97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:rsidR="00533C46" w:rsidRPr="008131F3" w:rsidRDefault="00667A1F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533C46"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:rsidR="00533C46" w:rsidRPr="008131F3" w:rsidRDefault="00533C46" w:rsidP="008131F3">
                            <w:pPr>
                              <w:pStyle w:val="Textedebulles"/>
                              <w:spacing w:line="36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34B3" id="Zone de texte 1" o:spid="_x0000_s1031" type="#_x0000_t202" style="position:absolute;margin-left:-56.3pt;margin-top:92.8pt;width:114.95pt;height:288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" filled="f" stroked="f">
                <v:textbox>
                  <w:txbxContent>
                    <w:p w:rsidR="00533C46" w:rsidRPr="008131F3" w:rsidRDefault="00EA7A0A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 rue schmitt Ratte</w:t>
                      </w:r>
                      <w:r w:rsidR="00172969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77120 Coulommiers</w:t>
                      </w:r>
                    </w:p>
                    <w:p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8329F0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07 67</w:t>
                      </w:r>
                      <w:r w:rsidR="001C7BC6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329F0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03 15 23</w:t>
                      </w:r>
                    </w:p>
                    <w:p w:rsidR="00533C46" w:rsidRPr="008131F3" w:rsidRDefault="001C7BC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="00A855B7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</w:t>
                      </w:r>
                      <w:r w:rsidRPr="001C7BC6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couchy.nancy@hotmail.</w:t>
                      </w: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</w:t>
                      </w:r>
                    </w:p>
                    <w:p w:rsidR="00A23060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A855B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07/10/97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:rsidR="00533C46" w:rsidRPr="008131F3" w:rsidRDefault="00667A1F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533C46"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:rsidR="00533C46" w:rsidRPr="008131F3" w:rsidRDefault="00533C46" w:rsidP="008131F3">
                      <w:pPr>
                        <w:pStyle w:val="Textedebulles"/>
                        <w:spacing w:line="360" w:lineRule="auto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Pr="008131F3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B01AB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DB3012" wp14:editId="34B93A26">
                <wp:simplePos x="0" y="0"/>
                <wp:positionH relativeFrom="column">
                  <wp:posOffset>862330</wp:posOffset>
                </wp:positionH>
                <wp:positionV relativeFrom="paragraph">
                  <wp:posOffset>8013383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DB3012" id="Groupe 5" o:spid="_x0000_s1032" style="position:absolute;margin-left:67.9pt;margin-top:631pt;width:215.6pt;height:20.8pt;z-index:25168896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">
                <v:shape id="Zone de texte 73" o:spid="_x0000_s1033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4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15" o:title=""/>
                </v:shape>
                <w10:wrap type="through"/>
              </v:group>
            </w:pict>
          </mc:Fallback>
        </mc:AlternateContent>
      </w:r>
      <w:r w:rsidR="001B01A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1D3DF6" wp14:editId="14A22B95">
                <wp:simplePos x="0" y="0"/>
                <wp:positionH relativeFrom="column">
                  <wp:posOffset>862330</wp:posOffset>
                </wp:positionH>
                <wp:positionV relativeFrom="paragraph">
                  <wp:posOffset>6175058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1D3DF6" id="Groupe 4" o:spid="_x0000_s1035" style="position:absolute;margin-left:67.9pt;margin-top:486.25pt;width:215.6pt;height:20.8pt;z-index:25166233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">
                <v:shape id="Zone de texte 69" o:spid="_x0000_s1036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7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7" o:title=""/>
                </v:shape>
                <w10:wrap type="through"/>
              </v:group>
            </w:pict>
          </mc:Fallback>
        </mc:AlternateContent>
      </w:r>
      <w:r w:rsidR="001B01AB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938F31D" wp14:editId="63C27101">
                <wp:simplePos x="0" y="0"/>
                <wp:positionH relativeFrom="column">
                  <wp:posOffset>867093</wp:posOffset>
                </wp:positionH>
                <wp:positionV relativeFrom="paragraph">
                  <wp:posOffset>936308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38F31D" id="Groupe 3" o:spid="_x0000_s1038" style="position:absolute;margin-left:68.3pt;margin-top:73.75pt;width:215.6pt;height:20.8pt;z-index:25163980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mY1NTIxYTRmLTJhNGQtNGQ0Yi1h&#10;MjRkLWU5MjY5NmRiMDVmZDwvc3RFdnQ6aW5zdGFuY2VJRD4KICAgICAgICAgICAgICAgICAgPHN0&#10;RXZ0OndoZW4+MjAxNC0wNC0yM1QxMjoxNDoyNC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oyNmRkZjE3NC0xNTBhLTQ2YmItOGNlOS1lYWMzZmZi&#10;M2E4YmE8L3N0RXZ0Omluc3RhbmNlSUQ+CiAgICAgICAgICAgICAgICAgIDxzdEV2dDp3aGVuPjIw&#10;MTQtMDQtMjNUMTI6MTQ6MjQ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gzPC9leGlmOlBpeGVsWERpbWVu&#10;c2lvbj4KICAgICAgICAgPGV4aWY6UGl4ZWxZRGltZW5zaW9uPjcz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">
                <v:shape id="Zone de texte 18" o:spid="_x0000_s1039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40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19" o:title=""/>
                </v:shape>
                <w10:wrap type="through"/>
              </v:group>
            </w:pict>
          </mc:Fallback>
        </mc:AlternateContent>
      </w:r>
      <w:r w:rsidR="001B01A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F14D9A3" wp14:editId="35762EC5">
                <wp:simplePos x="0" y="0"/>
                <wp:positionH relativeFrom="column">
                  <wp:posOffset>862330</wp:posOffset>
                </wp:positionH>
                <wp:positionV relativeFrom="paragraph">
                  <wp:posOffset>4355783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14D9A3" id="Groupe 2" o:spid="_x0000_s1041" style="position:absolute;margin-left:67.9pt;margin-top:343pt;width:215.6pt;height:20.8pt;z-index:251656192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">
                <v:shape id="Zone de texte 65" o:spid="_x0000_s1042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3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1" o:title=""/>
                </v:shape>
                <w10:wrap type="through"/>
              </v:group>
            </w:pict>
          </mc:Fallback>
        </mc:AlternateContent>
      </w:r>
      <w:r w:rsidR="0038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C1D783" wp14:editId="11ED1BA1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F105D" id="Connecteur droit 9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ra4rkeAAAAALAQAADwAAAGRycy9kb3du&#10;cmV2LnhtbEyPT0/DMAzF70h8h8hI3Fi6wraqNJ0Q4p9ACG3AgVvamLascaIm28q3x+MCJ/vZT88/&#10;F8vR9mKHQ+gcKZhOEhBItTMdNQreXm/PMhAhajK6d4QKvjHAsjw+KnRu3J5WuFvHRnAIhVwraGP0&#10;uZShbtHqMHEeiXefbrA6shwaaQa953DbyzRJ5tLqjvhCqz1et1hv1lurYHP/dIed/3p8eJfPLxcf&#10;cuFvskqp05Px6hJExDH+meGAz+hQMlPltmSC6Fmfz+ZsVZCmXA+G30HFzWyaZiDLQv7/ofwB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ra4rkeAAAAALAQAADwAAAAAAAAAAAAAAAABO&#10;BAAAZHJzL2Rvd25yZXYueG1sUEsFBgAAAAAEAAQA8wAAAFsFAAAAAA==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D115329" wp14:editId="50499DB8">
                <wp:simplePos x="0" y="0"/>
                <wp:positionH relativeFrom="column">
                  <wp:posOffset>864870</wp:posOffset>
                </wp:positionH>
                <wp:positionV relativeFrom="paragraph">
                  <wp:posOffset>129540</wp:posOffset>
                </wp:positionV>
                <wp:extent cx="5790565" cy="807085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A7A0A" w:rsidRDefault="00E13ED2" w:rsidP="004A1555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56"/>
                                <w:szCs w:val="5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56"/>
                                <w:szCs w:val="5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Candidature spontanée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5329" id="Zone de texte 14" o:spid="_x0000_s1044" type="#_x0000_t202" style="position:absolute;margin-left:68.1pt;margin-top:10.2pt;width:455.95pt;height:63.5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" fillcolor="#e06721" stroked="f">
                <v:textbox inset="7mm,,,0">
                  <w:txbxContent>
                    <w:p w:rsidR="00533C46" w:rsidRPr="00EA7A0A" w:rsidRDefault="00E13ED2" w:rsidP="004A1555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56"/>
                          <w:szCs w:val="5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56"/>
                          <w:szCs w:val="5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Candidature spontanée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D26827E" wp14:editId="33347875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1016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4791" id="Rectangle 91" o:spid="_x0000_s1026" style="position:absolute;margin-left:-70.85pt;margin-top:9.95pt;width:139.2pt;height:747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" fillcolor="#48b6a8" stroked="f"/>
            </w:pict>
          </mc:Fallback>
        </mc:AlternateContent>
      </w:r>
      <w:r w:rsidR="00260D98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0B9A004" wp14:editId="6DA5743A">
                <wp:simplePos x="0" y="0"/>
                <wp:positionH relativeFrom="column">
                  <wp:posOffset>1218565</wp:posOffset>
                </wp:positionH>
                <wp:positionV relativeFrom="paragraph">
                  <wp:posOffset>6560820</wp:posOffset>
                </wp:positionV>
                <wp:extent cx="3046730" cy="100203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730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DC5877" w:rsidRDefault="00533C46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Anglais</w:t>
                            </w:r>
                            <w:r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350E6" w:rsidRPr="00DC5877" w:rsidRDefault="006350E6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Courant, ( compréhension écrite , orale)</w:t>
                            </w:r>
                          </w:p>
                          <w:p w:rsidR="00533C46" w:rsidRPr="00DC5877" w:rsidRDefault="00533C46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Informatique</w:t>
                            </w:r>
                            <w:r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380ED0" w:rsidRDefault="009C6FA0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Word, Internet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,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004" id="Zone de texte 37" o:spid="_x0000_s1045" type="#_x0000_t202" style="position:absolute;margin-left:95.95pt;margin-top:516.6pt;width:239.9pt;height:78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" filled="f" stroked="f">
                <v:textbox>
                  <w:txbxContent>
                    <w:p w:rsidR="00533C46" w:rsidRPr="00DC5877" w:rsidRDefault="00533C46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Anglais</w:t>
                      </w:r>
                      <w:r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350E6" w:rsidRPr="00DC5877" w:rsidRDefault="006350E6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Courant, ( compréhension écrite , orale)</w:t>
                      </w:r>
                    </w:p>
                    <w:p w:rsidR="00533C46" w:rsidRPr="00DC5877" w:rsidRDefault="00533C46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Informatique</w:t>
                      </w:r>
                      <w:r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380ED0" w:rsidRDefault="009C6FA0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Word, Internet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, PowerPoint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00B38B4B" wp14:editId="7426AC09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52DAD" id="Grouper 92" o:spid="_x0000_s1026" style="position:absolute;margin-left:455.8pt;margin-top:8.9pt;width:67.35pt;height:65.8pt;z-index:25164390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944F80A" wp14:editId="0AA2CB49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828D1" id="Grouper 89" o:spid="_x0000_s1026" style="position:absolute;margin-left:-71.6pt;margin-top:474.9pt;width:141.55pt;height:279.85pt;z-index:251699200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020" w:rsidRDefault="00956020" w:rsidP="00B51FFB">
      <w:r>
        <w:separator/>
      </w:r>
    </w:p>
  </w:endnote>
  <w:endnote w:type="continuationSeparator" w:id="0">
    <w:p w:rsidR="00956020" w:rsidRDefault="00956020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020" w:rsidRDefault="00956020" w:rsidP="00B51FFB">
      <w:r>
        <w:separator/>
      </w:r>
    </w:p>
  </w:footnote>
  <w:footnote w:type="continuationSeparator" w:id="0">
    <w:p w:rsidR="00956020" w:rsidRDefault="00956020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21"/>
  </w:num>
  <w:num w:numId="4">
    <w:abstractNumId w:val="9"/>
  </w:num>
  <w:num w:numId="5">
    <w:abstractNumId w:val="19"/>
  </w:num>
  <w:num w:numId="6">
    <w:abstractNumId w:val="2"/>
  </w:num>
  <w:num w:numId="7">
    <w:abstractNumId w:val="6"/>
  </w:num>
  <w:num w:numId="8">
    <w:abstractNumId w:val="16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8"/>
  </w:num>
  <w:num w:numId="15">
    <w:abstractNumId w:val="15"/>
  </w:num>
  <w:num w:numId="16">
    <w:abstractNumId w:val="12"/>
  </w:num>
  <w:num w:numId="17">
    <w:abstractNumId w:val="1"/>
  </w:num>
  <w:num w:numId="18">
    <w:abstractNumId w:val="7"/>
  </w:num>
  <w:num w:numId="19">
    <w:abstractNumId w:val="32"/>
  </w:num>
  <w:num w:numId="20">
    <w:abstractNumId w:val="23"/>
  </w:num>
  <w:num w:numId="21">
    <w:abstractNumId w:val="25"/>
  </w:num>
  <w:num w:numId="22">
    <w:abstractNumId w:val="18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4"/>
  </w:num>
  <w:num w:numId="28">
    <w:abstractNumId w:val="0"/>
  </w:num>
  <w:num w:numId="29">
    <w:abstractNumId w:val="27"/>
  </w:num>
  <w:num w:numId="30">
    <w:abstractNumId w:val="10"/>
  </w:num>
  <w:num w:numId="31">
    <w:abstractNumId w:val="14"/>
  </w:num>
  <w:num w:numId="32">
    <w:abstractNumId w:val="17"/>
  </w:num>
  <w:num w:numId="33">
    <w:abstractNumId w:val="33"/>
  </w:num>
  <w:num w:numId="34">
    <w:abstractNumId w:val="8"/>
  </w:num>
  <w:num w:numId="35">
    <w:abstractNumId w:val="35"/>
  </w:num>
  <w:num w:numId="36">
    <w:abstractNumId w:val="26"/>
  </w:num>
  <w:num w:numId="37">
    <w:abstractNumId w:val="11"/>
  </w:num>
  <w:num w:numId="38">
    <w:abstractNumId w:val="3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fr-FR" w:vendorID="64" w:dllVersion="6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CE"/>
    <w:rsid w:val="00054E24"/>
    <w:rsid w:val="000E5A1F"/>
    <w:rsid w:val="001214D9"/>
    <w:rsid w:val="00172969"/>
    <w:rsid w:val="001B01AB"/>
    <w:rsid w:val="001B55A0"/>
    <w:rsid w:val="001C7BC6"/>
    <w:rsid w:val="0022266D"/>
    <w:rsid w:val="002303A4"/>
    <w:rsid w:val="002319E2"/>
    <w:rsid w:val="00260D98"/>
    <w:rsid w:val="002F72D6"/>
    <w:rsid w:val="00357237"/>
    <w:rsid w:val="003615FE"/>
    <w:rsid w:val="00380ED0"/>
    <w:rsid w:val="003D445D"/>
    <w:rsid w:val="004062C8"/>
    <w:rsid w:val="004126D8"/>
    <w:rsid w:val="004228E2"/>
    <w:rsid w:val="00427934"/>
    <w:rsid w:val="0043288E"/>
    <w:rsid w:val="00446CB6"/>
    <w:rsid w:val="004A1555"/>
    <w:rsid w:val="004B60AA"/>
    <w:rsid w:val="004D050A"/>
    <w:rsid w:val="004F63F0"/>
    <w:rsid w:val="00533C46"/>
    <w:rsid w:val="00547BBB"/>
    <w:rsid w:val="00584761"/>
    <w:rsid w:val="005F3F68"/>
    <w:rsid w:val="006350E6"/>
    <w:rsid w:val="00667A1F"/>
    <w:rsid w:val="0072757A"/>
    <w:rsid w:val="0075570E"/>
    <w:rsid w:val="00773A5E"/>
    <w:rsid w:val="00791F2D"/>
    <w:rsid w:val="007A42BC"/>
    <w:rsid w:val="007C2A37"/>
    <w:rsid w:val="007D42CB"/>
    <w:rsid w:val="007D679D"/>
    <w:rsid w:val="007F7625"/>
    <w:rsid w:val="008131F3"/>
    <w:rsid w:val="008329F0"/>
    <w:rsid w:val="008424FA"/>
    <w:rsid w:val="008A3B02"/>
    <w:rsid w:val="008C4702"/>
    <w:rsid w:val="00931BBB"/>
    <w:rsid w:val="00935795"/>
    <w:rsid w:val="00945931"/>
    <w:rsid w:val="00956020"/>
    <w:rsid w:val="00997D99"/>
    <w:rsid w:val="009C6FA0"/>
    <w:rsid w:val="009D5F00"/>
    <w:rsid w:val="009E7B68"/>
    <w:rsid w:val="00A23060"/>
    <w:rsid w:val="00A33C19"/>
    <w:rsid w:val="00A855B7"/>
    <w:rsid w:val="00A9012D"/>
    <w:rsid w:val="00A97494"/>
    <w:rsid w:val="00AA6C16"/>
    <w:rsid w:val="00AE1025"/>
    <w:rsid w:val="00AF7C19"/>
    <w:rsid w:val="00B47022"/>
    <w:rsid w:val="00B51FFB"/>
    <w:rsid w:val="00BC38A2"/>
    <w:rsid w:val="00BC5ADF"/>
    <w:rsid w:val="00BE0A56"/>
    <w:rsid w:val="00BE5C04"/>
    <w:rsid w:val="00C37A26"/>
    <w:rsid w:val="00CC654D"/>
    <w:rsid w:val="00CE06E8"/>
    <w:rsid w:val="00D209AF"/>
    <w:rsid w:val="00D326EE"/>
    <w:rsid w:val="00D61A23"/>
    <w:rsid w:val="00D8598A"/>
    <w:rsid w:val="00D873DD"/>
    <w:rsid w:val="00DC5877"/>
    <w:rsid w:val="00E06D9F"/>
    <w:rsid w:val="00E13ED2"/>
    <w:rsid w:val="00E26FCE"/>
    <w:rsid w:val="00E27B5B"/>
    <w:rsid w:val="00E76932"/>
    <w:rsid w:val="00EA7A0A"/>
    <w:rsid w:val="00EF752F"/>
    <w:rsid w:val="00F46EE5"/>
    <w:rsid w:val="00F52B9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D96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character" w:styleId="Mentionnonrsolue">
    <w:name w:val="Unresolved Mention"/>
    <w:basedOn w:val="Policepardfaut"/>
    <w:uiPriority w:val="99"/>
    <w:semiHidden/>
    <w:unhideWhenUsed/>
    <w:rsid w:val="001C7B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cy%20Couchy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2017-07-05T07:22:00Z</dcterms:created>
  <dcterms:modified xsi:type="dcterms:W3CDTF">2019-04-17T12:29:00Z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